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06138" w14:textId="49C5B13B" w:rsidR="00BE1C62" w:rsidRDefault="00BE1C62" w:rsidP="00BE1C62">
      <w:pPr>
        <w:pStyle w:val="Heading1"/>
        <w:jc w:val="center"/>
      </w:pPr>
      <w:r w:rsidRPr="00355FAB">
        <w:t xml:space="preserve">JS Advanced: </w:t>
      </w:r>
      <w:r w:rsidR="00CA1665">
        <w:t>Regular Exam - 07.07.19</w:t>
      </w:r>
    </w:p>
    <w:p w14:paraId="7BD6ECF8" w14:textId="23C6F5E0" w:rsidR="00BE1C62" w:rsidRPr="00BE1C62" w:rsidRDefault="00BE1C62" w:rsidP="00BE1C62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8" w:history="1"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>JavaScript Advanced</w:t>
        </w:r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 xml:space="preserve"> course @ SoftUni</w:t>
        </w:r>
      </w:hyperlink>
      <w:r>
        <w:rPr>
          <w:noProof/>
        </w:rPr>
        <w:t xml:space="preserve">. Submit your solutions in the SoftUni Judge system at </w:t>
      </w:r>
      <w:hyperlink r:id="rId9" w:anchor="0" w:history="1">
        <w:r w:rsidR="00CA1665">
          <w:rPr>
            <w:rStyle w:val="Hyperlink"/>
            <w:noProof/>
          </w:rPr>
          <w:t>https://judge.softuni.bg/Contests/Compete/Index/1715#0</w:t>
        </w:r>
      </w:hyperlink>
      <w:r>
        <w:rPr>
          <w:noProof/>
        </w:rPr>
        <w:t>.</w:t>
      </w:r>
    </w:p>
    <w:p w14:paraId="36DE9482" w14:textId="766CB263" w:rsidR="00BE1C62" w:rsidRPr="00A05FCB" w:rsidRDefault="00BE1C62" w:rsidP="00BE1C62">
      <w:pPr>
        <w:pStyle w:val="Heading1"/>
        <w:rPr>
          <w:lang w:val="bg-BG"/>
        </w:rPr>
      </w:pPr>
      <w:r w:rsidRPr="00355FAB">
        <w:t xml:space="preserve">Problem 1. </w:t>
      </w:r>
      <w:r w:rsidR="00CA1665">
        <w:t>SoftDo</w:t>
      </w:r>
      <w:r w:rsidR="00A05FCB">
        <w:rPr>
          <w:lang w:val="bg-BG"/>
        </w:rPr>
        <w:t xml:space="preserve"> (</w:t>
      </w:r>
      <w:r w:rsidR="00A05FCB">
        <w:t>DOM Manipulation</w:t>
      </w:r>
      <w:r w:rsidR="00A05FCB">
        <w:rPr>
          <w:lang w:val="bg-BG"/>
        </w:rPr>
        <w:t>)</w:t>
      </w:r>
    </w:p>
    <w:p w14:paraId="13F4201D" w14:textId="35817107" w:rsidR="00BE1C62" w:rsidRPr="00A05FCB" w:rsidRDefault="00BE1C62" w:rsidP="00BE1C62">
      <w:pPr>
        <w:pStyle w:val="Heading3"/>
        <w:rPr>
          <w:lang w:val="bg-BG"/>
        </w:rPr>
      </w:pP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Use the </w:t>
      </w:r>
      <w:r w:rsidR="00D16F95">
        <w:rPr>
          <w:rFonts w:eastAsia="Calibri" w:cs="Calibri"/>
          <w:color w:val="000000"/>
          <w:kern w:val="2"/>
          <w:sz w:val="22"/>
          <w:lang w:eastAsia="hi-IN"/>
        </w:rPr>
        <w:t>given skeleton</w:t>
      </w:r>
      <w:r w:rsidRPr="00355FAB">
        <w:rPr>
          <w:rFonts w:eastAsia="Calibri" w:cs="Calibri"/>
          <w:color w:val="000000"/>
          <w:kern w:val="2"/>
          <w:sz w:val="22"/>
          <w:lang w:eastAsia="hi-IN"/>
        </w:rPr>
        <w:t xml:space="preserve"> </w:t>
      </w:r>
      <w:r w:rsidRPr="00355FAB">
        <w:rPr>
          <w:rFonts w:eastAsia="Calibri" w:cs="Calibri"/>
          <w:b w:val="0"/>
          <w:color w:val="000000"/>
          <w:kern w:val="2"/>
          <w:sz w:val="22"/>
          <w:lang w:eastAsia="hi-IN"/>
        </w:rPr>
        <w:t>to solve this problem.</w:t>
      </w:r>
    </w:p>
    <w:p w14:paraId="79629AD2" w14:textId="77777777" w:rsidR="00A622C6" w:rsidRDefault="00A622C6" w:rsidP="00A622C6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</w:pP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>Note: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You have </w:t>
      </w:r>
      <w:r>
        <w:rPr>
          <w:rFonts w:eastAsia="Calibri" w:cs="Calibri"/>
          <w:color w:val="000000"/>
          <w:kern w:val="2"/>
          <w:sz w:val="22"/>
          <w:u w:val="single"/>
          <w:lang w:eastAsia="hi-IN"/>
        </w:rPr>
        <w:t>NO</w:t>
      </w:r>
      <w:r w:rsidRPr="00355FAB">
        <w:rPr>
          <w:rFonts w:eastAsia="Calibri" w:cs="Calibri"/>
          <w:color w:val="000000"/>
          <w:kern w:val="2"/>
          <w:sz w:val="22"/>
          <w:u w:val="single"/>
          <w:lang w:eastAsia="hi-IN"/>
        </w:rPr>
        <w:t xml:space="preserve"> permission 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to change directly the given </w:t>
      </w:r>
      <w:r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>HTML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</w:t>
      </w:r>
      <w:r w:rsidRPr="00DF022E">
        <w:rPr>
          <w:rFonts w:eastAsia="Calibri" w:cs="Calibri"/>
          <w:b w:val="0"/>
          <w:i/>
          <w:iCs/>
          <w:color w:val="000000"/>
          <w:kern w:val="2"/>
          <w:sz w:val="22"/>
          <w:u w:val="single"/>
          <w:lang w:eastAsia="hi-IN"/>
        </w:rPr>
        <w:t>(index.html file)</w:t>
      </w:r>
      <w:r w:rsidRPr="00355FAB"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>.</w:t>
      </w:r>
    </w:p>
    <w:p w14:paraId="624CAF5C" w14:textId="44967B3B" w:rsidR="00077464" w:rsidRPr="00077464" w:rsidRDefault="00077464" w:rsidP="00077464">
      <w:pPr>
        <w:rPr>
          <w:lang w:eastAsia="hi-IN"/>
        </w:rPr>
      </w:pPr>
      <w:r>
        <w:rPr>
          <w:noProof/>
          <w:lang w:val="bg-BG" w:eastAsia="bg-BG"/>
        </w:rPr>
        <w:drawing>
          <wp:inline distT="0" distB="0" distL="0" distR="0" wp14:anchorId="5C02667E" wp14:editId="2538E1AB">
            <wp:extent cx="5972810" cy="3925570"/>
            <wp:effectExtent l="19050" t="19050" r="2794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25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8F73FF" w14:textId="77777777" w:rsidR="00BE1C62" w:rsidRPr="00355FAB" w:rsidRDefault="00BE1C62" w:rsidP="00BE1C62">
      <w:pPr>
        <w:pStyle w:val="Heading3"/>
      </w:pPr>
      <w:r w:rsidRPr="00355FAB">
        <w:t>Your Task</w:t>
      </w:r>
    </w:p>
    <w:p w14:paraId="304CAD1B" w14:textId="483B9207" w:rsidR="00BE1C62" w:rsidRPr="00866525" w:rsidRDefault="00BE1C62" w:rsidP="00BE1C62">
      <w:pPr>
        <w:rPr>
          <w:bCs/>
          <w:lang w:val="bg-BG"/>
        </w:rPr>
      </w:pPr>
      <w:r w:rsidRPr="00866525">
        <w:rPr>
          <w:bCs/>
        </w:rPr>
        <w:t xml:space="preserve">Write the missing JavaScript code to make the </w:t>
      </w:r>
      <w:r w:rsidR="00AC3289" w:rsidRPr="00866525">
        <w:rPr>
          <w:bCs/>
        </w:rPr>
        <w:t xml:space="preserve">SoftDo application </w:t>
      </w:r>
      <w:r w:rsidRPr="00866525">
        <w:rPr>
          <w:bCs/>
        </w:rPr>
        <w:t>work as expected</w:t>
      </w:r>
      <w:r w:rsidR="00866525">
        <w:rPr>
          <w:bCs/>
          <w:lang w:val="bg-BG"/>
        </w:rPr>
        <w:t>.</w:t>
      </w:r>
    </w:p>
    <w:p w14:paraId="02047457" w14:textId="2592D29C" w:rsidR="00077464" w:rsidRDefault="003174F5" w:rsidP="00D16F95">
      <w:pPr>
        <w:pStyle w:val="Heading4"/>
      </w:pPr>
      <w:r>
        <w:t>[</w:t>
      </w:r>
      <w:r w:rsidR="00D16F95">
        <w:t xml:space="preserve">Ask </w:t>
      </w:r>
      <w:r w:rsidR="00866525">
        <w:t>Q</w:t>
      </w:r>
      <w:r w:rsidR="00D16F95">
        <w:t>uestion</w:t>
      </w:r>
      <w:r>
        <w:t>]</w:t>
      </w:r>
    </w:p>
    <w:p w14:paraId="165E07B6" w14:textId="3E4F862A" w:rsidR="00D16F95" w:rsidRPr="00A622C6" w:rsidRDefault="00D16F95" w:rsidP="00D16F95">
      <w:r>
        <w:t xml:space="preserve">When </w:t>
      </w:r>
      <w:r w:rsidR="00866525">
        <w:rPr>
          <w:lang w:val="en-GB"/>
        </w:rPr>
        <w:t xml:space="preserve">the </w:t>
      </w:r>
      <w:r w:rsidRPr="00866525">
        <w:rPr>
          <w:rStyle w:val="CodeChar"/>
        </w:rPr>
        <w:t>textarea</w:t>
      </w:r>
      <w:r>
        <w:t xml:space="preserve"> </w:t>
      </w:r>
      <w:r w:rsidR="00866525" w:rsidRPr="00866525">
        <w:rPr>
          <w:i/>
          <w:iCs/>
        </w:rPr>
        <w:t xml:space="preserve">(Type your question here…) </w:t>
      </w:r>
      <w:r>
        <w:t xml:space="preserve">is filled with some question </w:t>
      </w:r>
      <w:r w:rsidR="00034DFD">
        <w:t>and the button [</w:t>
      </w:r>
      <w:r w:rsidR="00034DFD" w:rsidRPr="00034DFD">
        <w:rPr>
          <w:rFonts w:ascii="Consolas" w:hAnsi="Consolas"/>
          <w:b/>
          <w:bCs/>
        </w:rPr>
        <w:t>SEND</w:t>
      </w:r>
      <w:r w:rsidR="00034DFD">
        <w:t>]</w:t>
      </w:r>
      <w:r w:rsidR="00034DFD">
        <w:rPr>
          <w:lang w:val="bg-BG"/>
        </w:rPr>
        <w:t xml:space="preserve"> </w:t>
      </w:r>
      <w:r w:rsidR="00034DFD">
        <w:t>is clicked</w:t>
      </w:r>
      <w:r w:rsidR="00B57E5E">
        <w:t>,</w:t>
      </w:r>
      <w:r w:rsidR="00034DFD">
        <w:t xml:space="preserve"> the current question should be displayed in the </w:t>
      </w:r>
      <w:r w:rsidR="00866525">
        <w:t>[</w:t>
      </w:r>
      <w:r w:rsidR="00034DFD" w:rsidRPr="00A622C6">
        <w:rPr>
          <w:rFonts w:ascii="Consolas" w:hAnsi="Consolas"/>
          <w:b/>
          <w:bCs/>
        </w:rPr>
        <w:t>Pending</w:t>
      </w:r>
      <w:r w:rsidR="00034DFD" w:rsidRPr="00A622C6">
        <w:rPr>
          <w:rFonts w:ascii="Consolas" w:hAnsi="Consolas"/>
        </w:rPr>
        <w:t xml:space="preserve"> </w:t>
      </w:r>
      <w:r w:rsidR="00034DFD" w:rsidRPr="00A622C6">
        <w:rPr>
          <w:rFonts w:ascii="Consolas" w:hAnsi="Consolas"/>
          <w:b/>
          <w:bCs/>
        </w:rPr>
        <w:t>Question</w:t>
      </w:r>
      <w:r w:rsidR="00866525" w:rsidRPr="00A622C6">
        <w:rPr>
          <w:rFonts w:ascii="Consolas" w:hAnsi="Consolas"/>
          <w:b/>
          <w:bCs/>
        </w:rPr>
        <w:t>s</w:t>
      </w:r>
      <w:r w:rsidR="00866525" w:rsidRPr="00866525">
        <w:t>]</w:t>
      </w:r>
      <w:r w:rsidR="00034DFD">
        <w:t xml:space="preserve"> </w:t>
      </w:r>
      <w:r w:rsidR="00034DFD" w:rsidRPr="00A622C6">
        <w:rPr>
          <w:rFonts w:ascii="Consolas" w:hAnsi="Consolas"/>
          <w:b/>
          <w:bCs/>
        </w:rPr>
        <w:t>section</w:t>
      </w:r>
      <w:r w:rsidR="00034DFD">
        <w:rPr>
          <w:b/>
          <w:bCs/>
        </w:rPr>
        <w:t xml:space="preserve">. </w:t>
      </w:r>
      <w:r w:rsidR="00034DFD">
        <w:t>The input field</w:t>
      </w:r>
      <w:r w:rsidR="005E488C">
        <w:t xml:space="preserve"> for the username</w:t>
      </w:r>
      <w:r w:rsidR="00034DFD">
        <w:t xml:space="preserve"> is </w:t>
      </w:r>
      <w:r w:rsidR="00866525">
        <w:rPr>
          <w:b/>
          <w:bCs/>
        </w:rPr>
        <w:t>NOT</w:t>
      </w:r>
      <w:r w:rsidR="00034DFD" w:rsidRPr="00034DFD">
        <w:rPr>
          <w:b/>
          <w:bCs/>
        </w:rPr>
        <w:t xml:space="preserve"> required</w:t>
      </w:r>
      <w:r w:rsidR="00866525">
        <w:rPr>
          <w:b/>
          <w:bCs/>
        </w:rPr>
        <w:t xml:space="preserve"> </w:t>
      </w:r>
      <w:r w:rsidR="00866525" w:rsidRPr="00866525">
        <w:t>-</w:t>
      </w:r>
      <w:r w:rsidR="00034DFD">
        <w:t xml:space="preserve"> if i</w:t>
      </w:r>
      <w:r w:rsidR="005E488C">
        <w:t>t is</w:t>
      </w:r>
      <w:r w:rsidR="00B57E5E">
        <w:t xml:space="preserve"> filled, show</w:t>
      </w:r>
      <w:r w:rsidR="00034DFD">
        <w:t xml:space="preserve"> the </w:t>
      </w:r>
      <w:r w:rsidR="00034DFD" w:rsidRPr="005E488C">
        <w:rPr>
          <w:b/>
          <w:bCs/>
        </w:rPr>
        <w:t>given</w:t>
      </w:r>
      <w:r w:rsidR="00034DFD">
        <w:t xml:space="preserve"> </w:t>
      </w:r>
      <w:r w:rsidR="00034DFD" w:rsidRPr="005E488C">
        <w:rPr>
          <w:b/>
          <w:bCs/>
        </w:rPr>
        <w:t>username</w:t>
      </w:r>
      <w:r w:rsidR="00034DFD">
        <w:t xml:space="preserve"> under the question</w:t>
      </w:r>
      <w:r w:rsidR="00B57E5E">
        <w:t>,</w:t>
      </w:r>
      <w:r w:rsidR="00034DFD">
        <w:t xml:space="preserve"> otherwise</w:t>
      </w:r>
      <w:r w:rsidR="00B57E5E">
        <w:t>,</w:t>
      </w:r>
      <w:r w:rsidR="00034DFD">
        <w:t xml:space="preserve"> </w:t>
      </w:r>
      <w:r w:rsidR="00B57E5E">
        <w:t xml:space="preserve">the </w:t>
      </w:r>
      <w:r w:rsidR="00034DFD">
        <w:t xml:space="preserve">username is </w:t>
      </w:r>
      <w:r w:rsidR="00034DFD" w:rsidRPr="00034DFD">
        <w:rPr>
          <w:b/>
          <w:bCs/>
        </w:rPr>
        <w:t>Anonymous</w:t>
      </w:r>
      <w:r w:rsidR="00034DFD">
        <w:t>.</w:t>
      </w:r>
    </w:p>
    <w:p w14:paraId="358C071D" w14:textId="57F9BC53" w:rsidR="00034DFD" w:rsidRDefault="00034DFD" w:rsidP="00D16F95"/>
    <w:p w14:paraId="22BA9F5C" w14:textId="05B2FEED" w:rsidR="00034DFD" w:rsidRDefault="003174F5" w:rsidP="009F69CA">
      <w:pPr>
        <w:pStyle w:val="Heading5"/>
      </w:pPr>
      <w:r>
        <w:lastRenderedPageBreak/>
        <w:t>[</w:t>
      </w:r>
      <w:r w:rsidR="00034DFD">
        <w:t xml:space="preserve">Ask </w:t>
      </w:r>
      <w:r w:rsidR="00866525">
        <w:t>Q</w:t>
      </w:r>
      <w:r w:rsidR="00034DFD">
        <w:t>uestion as</w:t>
      </w:r>
      <w:r w:rsidR="00B57E5E">
        <w:t xml:space="preserve"> an</w:t>
      </w:r>
      <w:r w:rsidR="00034DFD">
        <w:t xml:space="preserve"> Anonymous</w:t>
      </w:r>
      <w:r w:rsidR="005E488C">
        <w:rPr>
          <w:lang w:val="bg-BG"/>
        </w:rPr>
        <w:t xml:space="preserve"> </w:t>
      </w:r>
      <w:r w:rsidR="00866525">
        <w:t>U</w:t>
      </w:r>
      <w:r w:rsidR="005E488C">
        <w:t>ser</w:t>
      </w:r>
      <w:r w:rsidR="00034DFD">
        <w:t xml:space="preserve"> </w:t>
      </w:r>
      <w:r w:rsidR="00034DFD" w:rsidRPr="00866525">
        <w:rPr>
          <w:i/>
          <w:iCs/>
        </w:rPr>
        <w:t>(</w:t>
      </w:r>
      <w:r w:rsidR="00034DFD" w:rsidRPr="00866525">
        <w:rPr>
          <w:bCs/>
          <w:i/>
          <w:iCs/>
        </w:rPr>
        <w:t>input field is empty</w:t>
      </w:r>
      <w:r w:rsidR="00034DFD" w:rsidRPr="00866525">
        <w:rPr>
          <w:i/>
          <w:iCs/>
        </w:rPr>
        <w:t>)</w:t>
      </w:r>
      <w:r>
        <w:rPr>
          <w:i/>
          <w:iCs/>
        </w:rPr>
        <w:t>]</w:t>
      </w:r>
    </w:p>
    <w:p w14:paraId="4AB7C1E9" w14:textId="1D02373A" w:rsidR="00034DFD" w:rsidRDefault="00034DFD" w:rsidP="00D16F95">
      <w:r>
        <w:rPr>
          <w:noProof/>
          <w:lang w:val="bg-BG" w:eastAsia="bg-BG"/>
        </w:rPr>
        <w:drawing>
          <wp:inline distT="0" distB="0" distL="0" distR="0" wp14:anchorId="2A0D15EE" wp14:editId="38A75D8D">
            <wp:extent cx="5048872" cy="3227070"/>
            <wp:effectExtent l="19050" t="19050" r="190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0092" cy="32342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0D65C3" w14:textId="3C8A1812" w:rsidR="00034DFD" w:rsidRDefault="00034DFD" w:rsidP="00D16F95">
      <w:r>
        <w:rPr>
          <w:noProof/>
          <w:lang w:val="bg-BG" w:eastAsia="bg-BG"/>
        </w:rPr>
        <w:drawing>
          <wp:inline distT="0" distB="0" distL="0" distR="0" wp14:anchorId="0FC07C88" wp14:editId="045D1E11">
            <wp:extent cx="5039447" cy="3890222"/>
            <wp:effectExtent l="19050" t="19050" r="2794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888" cy="3905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19816B" w14:textId="1F86D6F1" w:rsidR="00034DFD" w:rsidRDefault="00034DFD" w:rsidP="00D16F95"/>
    <w:p w14:paraId="12F092B3" w14:textId="675B95F3" w:rsidR="00034DFD" w:rsidRPr="00034DFD" w:rsidRDefault="003174F5" w:rsidP="009F69CA">
      <w:pPr>
        <w:pStyle w:val="Heading5"/>
        <w:rPr>
          <w:lang w:val="bg-BG"/>
        </w:rPr>
      </w:pPr>
      <w:r>
        <w:lastRenderedPageBreak/>
        <w:t>[</w:t>
      </w:r>
      <w:r w:rsidR="00034DFD">
        <w:t xml:space="preserve">Ask </w:t>
      </w:r>
      <w:r w:rsidR="00866525">
        <w:t>Q</w:t>
      </w:r>
      <w:r w:rsidR="00034DFD">
        <w:t>uestion</w:t>
      </w:r>
      <w:r w:rsidR="005E488C">
        <w:t xml:space="preserve"> </w:t>
      </w:r>
      <w:r w:rsidR="00866525">
        <w:t>with Username</w:t>
      </w:r>
      <w:r w:rsidR="005E488C">
        <w:t xml:space="preserve"> </w:t>
      </w:r>
      <w:r w:rsidR="005E488C" w:rsidRPr="00866525">
        <w:rPr>
          <w:i/>
          <w:iCs/>
        </w:rPr>
        <w:t>(input field is filled with some username)</w:t>
      </w:r>
      <w:r>
        <w:rPr>
          <w:i/>
          <w:iCs/>
        </w:rPr>
        <w:t>]</w:t>
      </w:r>
    </w:p>
    <w:p w14:paraId="41D64322" w14:textId="505C961E" w:rsidR="00034DFD" w:rsidRDefault="00465E1A" w:rsidP="00D16F95">
      <w:r>
        <w:rPr>
          <w:noProof/>
          <w:lang w:val="bg-BG" w:eastAsia="bg-BG"/>
        </w:rPr>
        <w:drawing>
          <wp:inline distT="0" distB="0" distL="0" distR="0" wp14:anchorId="0AF7CAE7" wp14:editId="48B181F0">
            <wp:extent cx="5125596" cy="3321338"/>
            <wp:effectExtent l="19050" t="19050" r="18415" b="12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8633" cy="3329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67E79B" w14:textId="5D4AFD9A" w:rsidR="00034DFD" w:rsidRDefault="00465E1A" w:rsidP="00D16F95">
      <w:r>
        <w:rPr>
          <w:noProof/>
          <w:lang w:val="bg-BG" w:eastAsia="bg-BG"/>
        </w:rPr>
        <w:drawing>
          <wp:inline distT="0" distB="0" distL="0" distR="0" wp14:anchorId="20EFDA15" wp14:editId="0C88B89E">
            <wp:extent cx="5155623" cy="3968394"/>
            <wp:effectExtent l="19050" t="19050" r="26035" b="133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1083" cy="39725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A1352" w14:textId="4D33FBF1" w:rsidR="005E488C" w:rsidRDefault="005E488C" w:rsidP="00D16F95"/>
    <w:p w14:paraId="28368462" w14:textId="11813C07" w:rsidR="005E488C" w:rsidRDefault="003174F5" w:rsidP="009F69CA">
      <w:pPr>
        <w:pStyle w:val="Heading5"/>
      </w:pPr>
      <w:r>
        <w:rPr>
          <w:bCs/>
        </w:rPr>
        <w:lastRenderedPageBreak/>
        <w:t>[</w:t>
      </w:r>
      <w:r w:rsidR="00866525">
        <w:rPr>
          <w:bCs/>
        </w:rPr>
        <w:t>P</w:t>
      </w:r>
      <w:r w:rsidR="005E488C">
        <w:t xml:space="preserve">ending </w:t>
      </w:r>
      <w:r w:rsidR="00866525">
        <w:t>Q</w:t>
      </w:r>
      <w:r w:rsidR="005E488C">
        <w:t>uestion</w:t>
      </w:r>
      <w:r>
        <w:t>]</w:t>
      </w:r>
    </w:p>
    <w:p w14:paraId="5203AE7B" w14:textId="4B323BA1" w:rsidR="009F69CA" w:rsidRDefault="005E488C" w:rsidP="00D16F95">
      <w:r w:rsidRPr="009F69CA">
        <w:rPr>
          <w:b/>
          <w:bCs/>
        </w:rPr>
        <w:t>Each</w:t>
      </w:r>
      <w:r>
        <w:t xml:space="preserve"> pending question</w:t>
      </w:r>
      <w:r w:rsidR="009F69CA">
        <w:t>:</w:t>
      </w:r>
    </w:p>
    <w:p w14:paraId="29CA3E3B" w14:textId="239FD01B" w:rsidR="009F69CA" w:rsidRDefault="00A622C6" w:rsidP="00D16F95">
      <w:pPr>
        <w:pStyle w:val="ListParagraph"/>
        <w:numPr>
          <w:ilvl w:val="0"/>
          <w:numId w:val="21"/>
        </w:numPr>
      </w:pPr>
      <w:r>
        <w:t>C</w:t>
      </w:r>
      <w:r w:rsidR="009F69CA">
        <w:t xml:space="preserve">hildren elements must be wrapped in a </w:t>
      </w:r>
      <w:r w:rsidR="009F69CA" w:rsidRPr="00A622C6">
        <w:rPr>
          <w:rStyle w:val="CodeChar"/>
        </w:rPr>
        <w:t>div</w:t>
      </w:r>
      <w:r w:rsidR="009F69CA">
        <w:rPr>
          <w:b/>
          <w:bCs/>
        </w:rPr>
        <w:t xml:space="preserve"> </w:t>
      </w:r>
      <w:r w:rsidR="009F69CA" w:rsidRPr="00866525">
        <w:t>element</w:t>
      </w:r>
      <w:r w:rsidR="009F69CA">
        <w:t xml:space="preserve"> with class "</w:t>
      </w:r>
      <w:proofErr w:type="spellStart"/>
      <w:r w:rsidR="009F69CA" w:rsidRPr="00A622C6">
        <w:rPr>
          <w:rStyle w:val="CodeChar"/>
        </w:rPr>
        <w:t>pendingQuestion</w:t>
      </w:r>
      <w:proofErr w:type="spellEnd"/>
      <w:r w:rsidR="009F69CA">
        <w:t>"</w:t>
      </w:r>
    </w:p>
    <w:p w14:paraId="2BA6CFC3" w14:textId="584D5960" w:rsidR="009F69CA" w:rsidRPr="009F69CA" w:rsidRDefault="009F69CA" w:rsidP="009F69CA">
      <w:pPr>
        <w:pStyle w:val="ListParagraph"/>
        <w:numPr>
          <w:ilvl w:val="1"/>
          <w:numId w:val="21"/>
        </w:numPr>
      </w:pPr>
      <w:r>
        <w:t xml:space="preserve">First child is </w:t>
      </w:r>
      <w:r w:rsidRPr="00866525">
        <w:rPr>
          <w:rStyle w:val="CodeChar"/>
        </w:rPr>
        <w:t>img</w:t>
      </w:r>
      <w:r>
        <w:t xml:space="preserve"> which is same for every user (Anonymous or not). The user icon is provided in the skeleton resources (</w:t>
      </w:r>
      <w:r w:rsidRPr="009F69CA">
        <w:rPr>
          <w:b/>
          <w:bCs/>
        </w:rPr>
        <w:t>images</w:t>
      </w:r>
      <w:r>
        <w:t xml:space="preserve"> </w:t>
      </w:r>
      <w:r w:rsidRPr="009F69CA">
        <w:rPr>
          <w:b/>
          <w:bCs/>
        </w:rPr>
        <w:t>folder</w:t>
      </w:r>
      <w:r>
        <w:t xml:space="preserve">). Each </w:t>
      </w:r>
      <w:proofErr w:type="spellStart"/>
      <w:r w:rsidRPr="00A622C6">
        <w:rPr>
          <w:rFonts w:ascii="Consolas" w:hAnsi="Consolas"/>
          <w:b/>
          <w:bCs/>
        </w:rPr>
        <w:t>img</w:t>
      </w:r>
      <w:proofErr w:type="spellEnd"/>
      <w:r>
        <w:t xml:space="preserve"> should have </w:t>
      </w:r>
      <w:proofErr w:type="spellStart"/>
      <w:r w:rsidRPr="00A622C6">
        <w:rPr>
          <w:rFonts w:ascii="Consolas" w:hAnsi="Consolas"/>
          <w:b/>
          <w:bCs/>
        </w:rPr>
        <w:t>src</w:t>
      </w:r>
      <w:proofErr w:type="spellEnd"/>
      <w:r>
        <w:t xml:space="preserve">, </w:t>
      </w:r>
      <w:r w:rsidRPr="00A622C6">
        <w:rPr>
          <w:rFonts w:ascii="Consolas" w:hAnsi="Consolas"/>
          <w:b/>
          <w:bCs/>
        </w:rPr>
        <w:t>width</w:t>
      </w:r>
      <w:r>
        <w:t xml:space="preserve"> and </w:t>
      </w:r>
      <w:r w:rsidRPr="00A622C6">
        <w:rPr>
          <w:rFonts w:ascii="Consolas" w:hAnsi="Consolas"/>
          <w:b/>
          <w:bCs/>
        </w:rPr>
        <w:t>height</w:t>
      </w:r>
      <w:r>
        <w:t xml:space="preserve"> </w:t>
      </w:r>
      <w:r w:rsidRPr="00A622C6">
        <w:rPr>
          <w:rFonts w:ascii="Consolas" w:hAnsi="Consolas"/>
          <w:b/>
          <w:bCs/>
        </w:rPr>
        <w:t>attribute</w:t>
      </w:r>
      <w:r w:rsidR="00866525" w:rsidRPr="00A622C6">
        <w:rPr>
          <w:rFonts w:ascii="Consolas" w:hAnsi="Consolas"/>
          <w:b/>
          <w:bCs/>
        </w:rPr>
        <w:t>s</w:t>
      </w:r>
      <w:r w:rsidR="00866525" w:rsidRPr="00866525">
        <w:t>.</w:t>
      </w:r>
    </w:p>
    <w:p w14:paraId="5B82FB1E" w14:textId="3737724F" w:rsidR="009F69CA" w:rsidRDefault="009F69CA" w:rsidP="009F69CA">
      <w:pPr>
        <w:pStyle w:val="ListParagraph"/>
        <w:numPr>
          <w:ilvl w:val="1"/>
          <w:numId w:val="21"/>
        </w:numPr>
      </w:pPr>
      <w:r>
        <w:t xml:space="preserve">Second child is a </w:t>
      </w:r>
      <w:r w:rsidRPr="00A622C6">
        <w:rPr>
          <w:rStyle w:val="CodeChar"/>
        </w:rPr>
        <w:t>span</w:t>
      </w:r>
      <w:r w:rsidRPr="009F69CA">
        <w:rPr>
          <w:b/>
          <w:bCs/>
        </w:rPr>
        <w:t xml:space="preserve"> </w:t>
      </w:r>
      <w:r w:rsidRPr="00866525">
        <w:t>element</w:t>
      </w:r>
      <w:r>
        <w:rPr>
          <w:b/>
          <w:bCs/>
        </w:rPr>
        <w:t xml:space="preserve"> </w:t>
      </w:r>
      <w:r>
        <w:t xml:space="preserve">which holds the </w:t>
      </w:r>
      <w:r w:rsidRPr="009F69CA">
        <w:rPr>
          <w:b/>
          <w:bCs/>
        </w:rPr>
        <w:t>username</w:t>
      </w:r>
      <w:r>
        <w:t xml:space="preserve"> (the given one from the input field or the Anonymous one)</w:t>
      </w:r>
      <w:r w:rsidR="00866525">
        <w:t>.</w:t>
      </w:r>
    </w:p>
    <w:p w14:paraId="3D030E07" w14:textId="163B3A16" w:rsidR="009F69CA" w:rsidRPr="009F69CA" w:rsidRDefault="009F69CA" w:rsidP="009F69CA">
      <w:pPr>
        <w:pStyle w:val="ListParagraph"/>
        <w:numPr>
          <w:ilvl w:val="1"/>
          <w:numId w:val="21"/>
        </w:numPr>
      </w:pPr>
      <w:r>
        <w:t>Third child is</w:t>
      </w:r>
      <w:r w:rsidR="00B57E5E">
        <w:rPr>
          <w:lang w:val="bg-BG"/>
        </w:rPr>
        <w:t xml:space="preserve"> а</w:t>
      </w:r>
      <w:r>
        <w:t xml:space="preserve"> </w:t>
      </w:r>
      <w:r w:rsidRPr="00A622C6">
        <w:rPr>
          <w:rStyle w:val="CodeChar"/>
        </w:rPr>
        <w:t>p</w:t>
      </w:r>
      <w:r w:rsidRPr="009F69CA">
        <w:rPr>
          <w:b/>
          <w:bCs/>
        </w:rPr>
        <w:t xml:space="preserve"> element</w:t>
      </w:r>
      <w:r>
        <w:t xml:space="preserve">, which is the given question from the </w:t>
      </w:r>
      <w:r w:rsidRPr="00A622C6">
        <w:rPr>
          <w:rStyle w:val="CodeChar"/>
        </w:rPr>
        <w:t>textarea</w:t>
      </w:r>
      <w:r w:rsidR="00866525" w:rsidRPr="00866525">
        <w:t>.</w:t>
      </w:r>
    </w:p>
    <w:p w14:paraId="795F4BA5" w14:textId="5412CD7F" w:rsidR="009F69CA" w:rsidRDefault="009F69CA" w:rsidP="009F69CA">
      <w:pPr>
        <w:pStyle w:val="ListParagraph"/>
        <w:numPr>
          <w:ilvl w:val="1"/>
          <w:numId w:val="21"/>
        </w:numPr>
      </w:pPr>
      <w:r>
        <w:t xml:space="preserve">The last (fourth child) is a </w:t>
      </w:r>
      <w:r w:rsidRPr="00A622C6">
        <w:rPr>
          <w:rStyle w:val="CodeChar"/>
        </w:rPr>
        <w:t>div</w:t>
      </w:r>
      <w:r w:rsidRPr="009F69CA">
        <w:rPr>
          <w:b/>
          <w:bCs/>
        </w:rPr>
        <w:t xml:space="preserve"> </w:t>
      </w:r>
      <w:r w:rsidRPr="00866525">
        <w:t>element</w:t>
      </w:r>
      <w:r>
        <w:rPr>
          <w:b/>
          <w:bCs/>
        </w:rPr>
        <w:t xml:space="preserve"> </w:t>
      </w:r>
      <w:r>
        <w:t xml:space="preserve">with </w:t>
      </w:r>
      <w:r w:rsidRPr="00A622C6">
        <w:rPr>
          <w:rFonts w:ascii="Consolas" w:hAnsi="Consolas"/>
          <w:b/>
          <w:bCs/>
        </w:rPr>
        <w:t>class</w:t>
      </w:r>
      <w:r>
        <w:t xml:space="preserve"> "</w:t>
      </w:r>
      <w:r w:rsidRPr="00A622C6">
        <w:rPr>
          <w:rStyle w:val="CodeChar"/>
        </w:rPr>
        <w:t>actions</w:t>
      </w:r>
      <w:r>
        <w:t>" which is</w:t>
      </w:r>
      <w:r w:rsidR="00B57E5E">
        <w:rPr>
          <w:lang w:val="bg-BG"/>
        </w:rPr>
        <w:t xml:space="preserve"> а</w:t>
      </w:r>
      <w:r>
        <w:t xml:space="preserve"> parent element </w:t>
      </w:r>
      <w:r w:rsidR="00B57E5E" w:rsidRPr="00B57E5E">
        <w:t>of</w:t>
      </w:r>
      <w:r>
        <w:t xml:space="preserve"> the two buttons (</w:t>
      </w:r>
      <w:r w:rsidR="00866525">
        <w:t>[</w:t>
      </w:r>
      <w:r w:rsidRPr="00A622C6">
        <w:rPr>
          <w:rStyle w:val="CodeChar"/>
        </w:rPr>
        <w:t>Archive</w:t>
      </w:r>
      <w:r w:rsidR="00866525" w:rsidRPr="00866525">
        <w:t>]</w:t>
      </w:r>
      <w:r>
        <w:t xml:space="preserve"> and </w:t>
      </w:r>
      <w:r w:rsidR="00866525">
        <w:t>[</w:t>
      </w:r>
      <w:r w:rsidRPr="00A622C6">
        <w:rPr>
          <w:rStyle w:val="CodeChar"/>
        </w:rPr>
        <w:t>Open</w:t>
      </w:r>
      <w:r w:rsidR="00866525" w:rsidRPr="00866525">
        <w:t>]</w:t>
      </w:r>
      <w:r>
        <w:t>)</w:t>
      </w:r>
    </w:p>
    <w:p w14:paraId="39449DFE" w14:textId="6C10C8FB" w:rsidR="009F69CA" w:rsidRDefault="0010544B" w:rsidP="009F69CA">
      <w:pPr>
        <w:pStyle w:val="ListParagraph"/>
        <w:numPr>
          <w:ilvl w:val="2"/>
          <w:numId w:val="21"/>
        </w:numPr>
      </w:pPr>
      <w:r w:rsidRPr="0010544B">
        <w:t>[</w:t>
      </w:r>
      <w:r w:rsidR="009F69CA" w:rsidRPr="00A622C6">
        <w:rPr>
          <w:rFonts w:ascii="Consolas" w:hAnsi="Consolas"/>
          <w:b/>
          <w:bCs/>
        </w:rPr>
        <w:t>Archive</w:t>
      </w:r>
      <w:r>
        <w:t>]</w:t>
      </w:r>
      <w:r w:rsidR="009F69CA">
        <w:t xml:space="preserve"> button ha</w:t>
      </w:r>
      <w:r w:rsidR="00B57E5E">
        <w:t>s</w:t>
      </w:r>
      <w:r w:rsidR="009F69CA">
        <w:t xml:space="preserve"> </w:t>
      </w:r>
      <w:r w:rsidR="009F69CA" w:rsidRPr="00866525">
        <w:t>class</w:t>
      </w:r>
      <w:r w:rsidR="009F69CA">
        <w:t xml:space="preserve"> "</w:t>
      </w:r>
      <w:r w:rsidR="009F69CA" w:rsidRPr="00A622C6">
        <w:rPr>
          <w:rStyle w:val="CodeChar"/>
        </w:rPr>
        <w:t>archive</w:t>
      </w:r>
      <w:r w:rsidR="009F69CA">
        <w:t>"</w:t>
      </w:r>
      <w:r>
        <w:t xml:space="preserve"> and text content "</w:t>
      </w:r>
      <w:r w:rsidRPr="00A622C6">
        <w:rPr>
          <w:rStyle w:val="CodeChar"/>
        </w:rPr>
        <w:t>Archive</w:t>
      </w:r>
      <w:r>
        <w:t>"</w:t>
      </w:r>
    </w:p>
    <w:p w14:paraId="3D257E88" w14:textId="2FA25B81" w:rsidR="009F69CA" w:rsidRDefault="0010544B" w:rsidP="009F69CA">
      <w:pPr>
        <w:pStyle w:val="ListParagraph"/>
        <w:numPr>
          <w:ilvl w:val="2"/>
          <w:numId w:val="21"/>
        </w:numPr>
      </w:pPr>
      <w:r>
        <w:t>[</w:t>
      </w:r>
      <w:r w:rsidR="009F69CA" w:rsidRPr="00A622C6">
        <w:rPr>
          <w:rFonts w:ascii="Consolas" w:hAnsi="Consolas"/>
          <w:b/>
          <w:bCs/>
        </w:rPr>
        <w:t>Open</w:t>
      </w:r>
      <w:r>
        <w:t>]</w:t>
      </w:r>
      <w:r w:rsidR="009F69CA">
        <w:t xml:space="preserve"> button ha</w:t>
      </w:r>
      <w:r w:rsidR="00B57E5E">
        <w:t>s</w:t>
      </w:r>
      <w:r w:rsidR="009F69CA">
        <w:t xml:space="preserve"> </w:t>
      </w:r>
      <w:r w:rsidR="009F69CA" w:rsidRPr="00A622C6">
        <w:rPr>
          <w:rFonts w:ascii="Consolas" w:hAnsi="Consolas"/>
          <w:b/>
          <w:bCs/>
        </w:rPr>
        <w:t>class</w:t>
      </w:r>
      <w:r w:rsidR="009F69CA">
        <w:t xml:space="preserve"> "</w:t>
      </w:r>
      <w:r w:rsidR="009F69CA" w:rsidRPr="00A622C6">
        <w:rPr>
          <w:rStyle w:val="CodeChar"/>
        </w:rPr>
        <w:t>open</w:t>
      </w:r>
      <w:r w:rsidR="00866525">
        <w:t>"</w:t>
      </w:r>
      <w:r>
        <w:rPr>
          <w:b/>
          <w:bCs/>
        </w:rPr>
        <w:t xml:space="preserve"> </w:t>
      </w:r>
      <w:r>
        <w:t>and text content "</w:t>
      </w:r>
      <w:r w:rsidRPr="00A622C6">
        <w:rPr>
          <w:rStyle w:val="CodeChar"/>
        </w:rPr>
        <w:t>Open</w:t>
      </w:r>
      <w:r>
        <w:t>"</w:t>
      </w:r>
    </w:p>
    <w:p w14:paraId="31A272D1" w14:textId="2712D070" w:rsidR="005E488C" w:rsidRDefault="009F69CA" w:rsidP="009F69CA">
      <w:pPr>
        <w:pStyle w:val="ListParagraph"/>
        <w:numPr>
          <w:ilvl w:val="0"/>
          <w:numId w:val="21"/>
        </w:numPr>
      </w:pPr>
      <w:r>
        <w:t>S</w:t>
      </w:r>
      <w:r w:rsidR="005E488C">
        <w:t>hould be append</w:t>
      </w:r>
      <w:r w:rsidR="00B57E5E">
        <w:t>ed</w:t>
      </w:r>
      <w:r w:rsidR="005E488C">
        <w:t xml:space="preserve"> to the </w:t>
      </w:r>
      <w:r w:rsidR="005E488C" w:rsidRPr="00A622C6">
        <w:rPr>
          <w:rStyle w:val="CodeChar"/>
        </w:rPr>
        <w:t>div</w:t>
      </w:r>
      <w:r w:rsidR="005E488C" w:rsidRPr="009F69CA">
        <w:rPr>
          <w:b/>
          <w:bCs/>
        </w:rPr>
        <w:t xml:space="preserve"> </w:t>
      </w:r>
      <w:r w:rsidR="005E488C">
        <w:t>with id "</w:t>
      </w:r>
      <w:r w:rsidR="005E488C" w:rsidRPr="00A622C6">
        <w:rPr>
          <w:rStyle w:val="CodeChar"/>
        </w:rPr>
        <w:t>pendingQuestions</w:t>
      </w:r>
      <w:r w:rsidR="005E488C">
        <w:t>"</w:t>
      </w:r>
    </w:p>
    <w:p w14:paraId="1DAF9D93" w14:textId="05621568" w:rsidR="009F69CA" w:rsidRDefault="00465E1A" w:rsidP="009F69CA">
      <w:r>
        <w:rPr>
          <w:noProof/>
          <w:lang w:val="bg-BG" w:eastAsia="bg-BG"/>
        </w:rPr>
        <w:drawing>
          <wp:inline distT="0" distB="0" distL="0" distR="0" wp14:anchorId="1EDBE8D6" wp14:editId="46794FB3">
            <wp:extent cx="5352908" cy="3125470"/>
            <wp:effectExtent l="19050" t="19050" r="19685" b="177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5963" cy="31330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80CB33" w14:textId="38B15B81" w:rsidR="005E488C" w:rsidRDefault="009F69CA" w:rsidP="00D16F95">
      <w:r>
        <w:t>C</w:t>
      </w:r>
      <w:r w:rsidR="0010544B">
        <w:t xml:space="preserve">licking </w:t>
      </w:r>
      <w:r w:rsidR="008802EC">
        <w:t>on the</w:t>
      </w:r>
      <w:r w:rsidR="0010544B">
        <w:t xml:space="preserve"> </w:t>
      </w:r>
      <w:r w:rsidR="0010544B" w:rsidRPr="0010544B">
        <w:t>[</w:t>
      </w:r>
      <w:r w:rsidR="0010544B" w:rsidRPr="00A622C6">
        <w:rPr>
          <w:rFonts w:ascii="Consolas" w:hAnsi="Consolas"/>
          <w:b/>
          <w:bCs/>
        </w:rPr>
        <w:t>Archive</w:t>
      </w:r>
      <w:r w:rsidR="0010544B">
        <w:t xml:space="preserve">] </w:t>
      </w:r>
      <w:r w:rsidR="0010544B" w:rsidRPr="00A622C6">
        <w:rPr>
          <w:rFonts w:ascii="Consolas" w:hAnsi="Consolas"/>
          <w:b/>
          <w:bCs/>
        </w:rPr>
        <w:t>button</w:t>
      </w:r>
      <w:r w:rsidR="0010544B">
        <w:t xml:space="preserve"> should </w:t>
      </w:r>
      <w:r w:rsidR="008802EC">
        <w:rPr>
          <w:b/>
          <w:bCs/>
        </w:rPr>
        <w:t>remove</w:t>
      </w:r>
      <w:r w:rsidR="0010544B">
        <w:t xml:space="preserve"> the current question (</w:t>
      </w:r>
      <w:r w:rsidR="0010544B" w:rsidRPr="00A622C6">
        <w:rPr>
          <w:rStyle w:val="CodeChar"/>
        </w:rPr>
        <w:t>div</w:t>
      </w:r>
      <w:r w:rsidR="0010544B" w:rsidRPr="0010544B">
        <w:rPr>
          <w:b/>
          <w:bCs/>
        </w:rPr>
        <w:t xml:space="preserve"> </w:t>
      </w:r>
      <w:r w:rsidR="0010544B" w:rsidRPr="00866525">
        <w:t>element</w:t>
      </w:r>
      <w:r w:rsidR="0010544B">
        <w:t>)</w:t>
      </w:r>
      <w:r w:rsidR="00866525">
        <w:t>.</w:t>
      </w:r>
    </w:p>
    <w:p w14:paraId="2C315C26" w14:textId="402E8DB4" w:rsidR="0010544B" w:rsidRDefault="003174F5" w:rsidP="0010544B">
      <w:pPr>
        <w:pStyle w:val="Heading4"/>
      </w:pPr>
      <w:r>
        <w:t>[</w:t>
      </w:r>
      <w:r w:rsidR="0010544B">
        <w:t xml:space="preserve">Open </w:t>
      </w:r>
      <w:r w:rsidR="00866525">
        <w:t>Q</w:t>
      </w:r>
      <w:r w:rsidR="0010544B">
        <w:t>uestion</w:t>
      </w:r>
      <w:r>
        <w:t>]</w:t>
      </w:r>
    </w:p>
    <w:p w14:paraId="33B3837D" w14:textId="2C63824A" w:rsidR="006F11AF" w:rsidRDefault="0010544B" w:rsidP="0010544B">
      <w:pPr>
        <w:rPr>
          <w:b/>
          <w:bCs/>
        </w:rPr>
      </w:pPr>
      <w:r>
        <w:t xml:space="preserve">If </w:t>
      </w:r>
      <w:r w:rsidR="00866525">
        <w:t>the</w:t>
      </w:r>
      <w:r>
        <w:t xml:space="preserve"> [</w:t>
      </w:r>
      <w:r w:rsidRPr="00A622C6">
        <w:rPr>
          <w:rFonts w:ascii="Consolas" w:hAnsi="Consolas"/>
          <w:b/>
          <w:bCs/>
        </w:rPr>
        <w:t>Open</w:t>
      </w:r>
      <w:r>
        <w:t xml:space="preserve">] </w:t>
      </w:r>
      <w:r w:rsidRPr="00A622C6">
        <w:rPr>
          <w:rFonts w:ascii="Consolas" w:hAnsi="Consolas"/>
          <w:b/>
          <w:bCs/>
        </w:rPr>
        <w:t>button</w:t>
      </w:r>
      <w:r>
        <w:t xml:space="preserve"> is clicked</w:t>
      </w:r>
      <w:r w:rsidR="008802EC">
        <w:t>,</w:t>
      </w:r>
      <w:r>
        <w:t xml:space="preserve"> the current question should be </w:t>
      </w:r>
      <w:r w:rsidRPr="00A24E28">
        <w:rPr>
          <w:b/>
          <w:bCs/>
        </w:rPr>
        <w:t>moved</w:t>
      </w:r>
      <w:r w:rsidR="003D5FD2">
        <w:rPr>
          <w:b/>
          <w:bCs/>
        </w:rPr>
        <w:t xml:space="preserve"> (Append)</w:t>
      </w:r>
      <w:r w:rsidR="00A24E28">
        <w:rPr>
          <w:b/>
          <w:bCs/>
        </w:rPr>
        <w:t xml:space="preserve"> </w:t>
      </w:r>
      <w:r w:rsidR="00A24E28">
        <w:t>from the "</w:t>
      </w:r>
      <w:r w:rsidR="00A24E28" w:rsidRPr="00A622C6">
        <w:rPr>
          <w:rStyle w:val="CodeChar"/>
        </w:rPr>
        <w:t>pendingQuestions</w:t>
      </w:r>
      <w:r w:rsidR="00A24E28">
        <w:t>" section</w:t>
      </w:r>
      <w:r>
        <w:t xml:space="preserve"> to the "</w:t>
      </w:r>
      <w:r w:rsidRPr="00A622C6">
        <w:rPr>
          <w:rStyle w:val="CodeChar"/>
        </w:rPr>
        <w:t>openQuestions</w:t>
      </w:r>
      <w:r>
        <w:t xml:space="preserve">" </w:t>
      </w:r>
      <w:r w:rsidRPr="00866525">
        <w:t>section</w:t>
      </w:r>
      <w:r w:rsidR="00866525">
        <w:t>.</w:t>
      </w:r>
    </w:p>
    <w:p w14:paraId="3FAA3A0F" w14:textId="77777777" w:rsidR="00902DB8" w:rsidRDefault="00902DB8" w:rsidP="0010544B">
      <w:pPr>
        <w:rPr>
          <w:b/>
          <w:bCs/>
        </w:rPr>
      </w:pPr>
    </w:p>
    <w:p w14:paraId="0093193B" w14:textId="0D8023A1" w:rsidR="006F11AF" w:rsidRPr="006F11AF" w:rsidRDefault="003174F5" w:rsidP="006F11AF">
      <w:pPr>
        <w:pStyle w:val="Heading5"/>
      </w:pPr>
      <w:r>
        <w:lastRenderedPageBreak/>
        <w:t>[</w:t>
      </w:r>
      <w:r w:rsidR="006F11AF">
        <w:t xml:space="preserve">Open a </w:t>
      </w:r>
      <w:r w:rsidR="00866525">
        <w:t>Q</w:t>
      </w:r>
      <w:r w:rsidR="006F11AF">
        <w:t>uestion</w:t>
      </w:r>
      <w:r w:rsidR="000234A5">
        <w:t xml:space="preserve"> </w:t>
      </w:r>
      <w:r w:rsidR="000234A5" w:rsidRPr="00CA2209">
        <w:rPr>
          <w:i/>
          <w:iCs/>
        </w:rPr>
        <w:t>(</w:t>
      </w:r>
      <w:r w:rsidR="00CA2209" w:rsidRPr="00CA2209">
        <w:rPr>
          <w:i/>
          <w:iCs/>
          <w:lang w:val="en-GB"/>
        </w:rPr>
        <w:t>M</w:t>
      </w:r>
      <w:r w:rsidR="000234A5" w:rsidRPr="00CA2209">
        <w:rPr>
          <w:i/>
          <w:iCs/>
        </w:rPr>
        <w:t xml:space="preserve">oved from the </w:t>
      </w:r>
      <w:r w:rsidR="00CA2209">
        <w:rPr>
          <w:i/>
          <w:iCs/>
        </w:rPr>
        <w:t>[P</w:t>
      </w:r>
      <w:r w:rsidR="000234A5" w:rsidRPr="00CA2209">
        <w:rPr>
          <w:i/>
          <w:iCs/>
        </w:rPr>
        <w:t>ending</w:t>
      </w:r>
      <w:r w:rsidR="00CA2209">
        <w:rPr>
          <w:i/>
          <w:iCs/>
        </w:rPr>
        <w:t>]</w:t>
      </w:r>
      <w:r w:rsidR="000234A5" w:rsidRPr="00CA2209">
        <w:rPr>
          <w:i/>
          <w:iCs/>
        </w:rPr>
        <w:t xml:space="preserve"> to the </w:t>
      </w:r>
      <w:r w:rsidR="00CA2209">
        <w:rPr>
          <w:i/>
          <w:iCs/>
        </w:rPr>
        <w:t>[O</w:t>
      </w:r>
      <w:r w:rsidR="000234A5" w:rsidRPr="00CA2209">
        <w:rPr>
          <w:i/>
          <w:iCs/>
        </w:rPr>
        <w:t>pen</w:t>
      </w:r>
      <w:r w:rsidR="00CA2209">
        <w:rPr>
          <w:i/>
          <w:iCs/>
        </w:rPr>
        <w:t>]</w:t>
      </w:r>
      <w:r w:rsidR="000234A5" w:rsidRPr="00CA2209">
        <w:rPr>
          <w:i/>
          <w:iCs/>
        </w:rPr>
        <w:t xml:space="preserve"> section)</w:t>
      </w:r>
      <w:r>
        <w:rPr>
          <w:i/>
          <w:iCs/>
        </w:rPr>
        <w:t>]</w:t>
      </w:r>
    </w:p>
    <w:p w14:paraId="674ABA77" w14:textId="6C8D58B5" w:rsidR="005428D5" w:rsidRDefault="005428D5" w:rsidP="0010544B">
      <w:r>
        <w:rPr>
          <w:noProof/>
          <w:lang w:val="bg-BG" w:eastAsia="bg-BG"/>
        </w:rPr>
        <w:drawing>
          <wp:inline distT="0" distB="0" distL="0" distR="0" wp14:anchorId="4EAE40CA" wp14:editId="7C3CB251">
            <wp:extent cx="4821874" cy="3722265"/>
            <wp:effectExtent l="19050" t="19050" r="1714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1419" cy="37450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910467" w14:textId="01FCE52A" w:rsidR="005428D5" w:rsidRDefault="005428D5" w:rsidP="0010544B">
      <w:r>
        <w:rPr>
          <w:noProof/>
          <w:lang w:val="bg-BG" w:eastAsia="bg-BG"/>
        </w:rPr>
        <w:drawing>
          <wp:inline distT="0" distB="0" distL="0" distR="0" wp14:anchorId="1B5C93A3" wp14:editId="1DED859A">
            <wp:extent cx="4840077" cy="3817620"/>
            <wp:effectExtent l="19050" t="19050" r="1778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908" cy="3831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A5027F" w14:textId="0CA660D9" w:rsidR="006F11AF" w:rsidRDefault="003174F5" w:rsidP="00902DB8">
      <w:pPr>
        <w:pStyle w:val="Heading5"/>
      </w:pPr>
      <w:r>
        <w:lastRenderedPageBreak/>
        <w:t>[</w:t>
      </w:r>
      <w:r w:rsidR="00CA2209">
        <w:t>O</w:t>
      </w:r>
      <w:r w:rsidR="00902DB8">
        <w:t xml:space="preserve">pen </w:t>
      </w:r>
      <w:r w:rsidR="00CA2209">
        <w:t>Q</w:t>
      </w:r>
      <w:r w:rsidR="00902DB8">
        <w:t>uestion</w:t>
      </w:r>
      <w:r w:rsidR="00CA2209">
        <w:t xml:space="preserve"> Structure</w:t>
      </w:r>
      <w:r>
        <w:t>]</w:t>
      </w:r>
    </w:p>
    <w:p w14:paraId="48B918CB" w14:textId="2CA10D2E" w:rsidR="000234A5" w:rsidRDefault="000234A5" w:rsidP="000234A5">
      <w:r w:rsidRPr="009F69CA">
        <w:rPr>
          <w:b/>
          <w:bCs/>
        </w:rPr>
        <w:t>Each</w:t>
      </w:r>
      <w:r>
        <w:t xml:space="preserve"> ope</w:t>
      </w:r>
      <w:r w:rsidR="00902DB8">
        <w:t>n</w:t>
      </w:r>
      <w:r>
        <w:t xml:space="preserve"> question:</w:t>
      </w:r>
    </w:p>
    <w:p w14:paraId="7FF90573" w14:textId="6C833CDA" w:rsidR="000234A5" w:rsidRDefault="00A622C6" w:rsidP="000234A5">
      <w:pPr>
        <w:pStyle w:val="ListParagraph"/>
        <w:numPr>
          <w:ilvl w:val="0"/>
          <w:numId w:val="21"/>
        </w:numPr>
      </w:pPr>
      <w:r>
        <w:t>C</w:t>
      </w:r>
      <w:r w:rsidR="000234A5">
        <w:t xml:space="preserve">hildren elements must be wrapped in a </w:t>
      </w:r>
      <w:r w:rsidR="000234A5" w:rsidRPr="00A622C6">
        <w:rPr>
          <w:rFonts w:ascii="Consolas" w:hAnsi="Consolas"/>
          <w:b/>
          <w:bCs/>
        </w:rPr>
        <w:t>div</w:t>
      </w:r>
      <w:r w:rsidR="000234A5">
        <w:rPr>
          <w:b/>
          <w:bCs/>
        </w:rPr>
        <w:t xml:space="preserve"> element</w:t>
      </w:r>
      <w:r w:rsidR="000234A5">
        <w:t xml:space="preserve"> with class "</w:t>
      </w:r>
      <w:proofErr w:type="spellStart"/>
      <w:r w:rsidR="000234A5" w:rsidRPr="00A622C6">
        <w:rPr>
          <w:rFonts w:ascii="Consolas" w:hAnsi="Consolas"/>
          <w:b/>
          <w:bCs/>
        </w:rPr>
        <w:t>openQuestion</w:t>
      </w:r>
      <w:proofErr w:type="spellEnd"/>
      <w:r w:rsidR="000234A5">
        <w:t>"</w:t>
      </w:r>
    </w:p>
    <w:p w14:paraId="0F530797" w14:textId="77777777" w:rsidR="000234A5" w:rsidRPr="009F69CA" w:rsidRDefault="000234A5" w:rsidP="000234A5">
      <w:pPr>
        <w:pStyle w:val="ListParagraph"/>
        <w:numPr>
          <w:ilvl w:val="1"/>
          <w:numId w:val="21"/>
        </w:numPr>
      </w:pPr>
      <w:r>
        <w:t xml:space="preserve">First child is </w:t>
      </w:r>
      <w:r w:rsidRPr="00A622C6">
        <w:rPr>
          <w:rFonts w:ascii="Consolas" w:hAnsi="Consolas"/>
          <w:b/>
          <w:bCs/>
        </w:rPr>
        <w:t>img</w:t>
      </w:r>
      <w:r>
        <w:t xml:space="preserve"> which is same for every user (Anonymous or not). The user icon is provided in the skeleton resources (</w:t>
      </w:r>
      <w:r w:rsidRPr="009F69CA">
        <w:rPr>
          <w:b/>
          <w:bCs/>
        </w:rPr>
        <w:t>images</w:t>
      </w:r>
      <w:r>
        <w:t xml:space="preserve"> </w:t>
      </w:r>
      <w:r w:rsidRPr="009F69CA">
        <w:rPr>
          <w:b/>
          <w:bCs/>
        </w:rPr>
        <w:t>folder</w:t>
      </w:r>
      <w:r>
        <w:t xml:space="preserve">). Each </w:t>
      </w:r>
      <w:proofErr w:type="spellStart"/>
      <w:r w:rsidRPr="00A622C6">
        <w:rPr>
          <w:rFonts w:ascii="Consolas" w:hAnsi="Consolas"/>
          <w:b/>
          <w:bCs/>
        </w:rPr>
        <w:t>img</w:t>
      </w:r>
      <w:proofErr w:type="spellEnd"/>
      <w:r>
        <w:t xml:space="preserve"> should have </w:t>
      </w:r>
      <w:proofErr w:type="spellStart"/>
      <w:r w:rsidRPr="00A622C6">
        <w:rPr>
          <w:rFonts w:ascii="Consolas" w:hAnsi="Consolas"/>
          <w:b/>
          <w:bCs/>
        </w:rPr>
        <w:t>src</w:t>
      </w:r>
      <w:proofErr w:type="spellEnd"/>
      <w:r>
        <w:t xml:space="preserve">, </w:t>
      </w:r>
      <w:r w:rsidRPr="00A622C6">
        <w:rPr>
          <w:rFonts w:ascii="Consolas" w:hAnsi="Consolas"/>
          <w:b/>
          <w:bCs/>
        </w:rPr>
        <w:t>width</w:t>
      </w:r>
      <w:r>
        <w:t xml:space="preserve"> and </w:t>
      </w:r>
      <w:r w:rsidRPr="00A622C6">
        <w:rPr>
          <w:rFonts w:ascii="Consolas" w:hAnsi="Consolas"/>
          <w:b/>
          <w:bCs/>
        </w:rPr>
        <w:t>height</w:t>
      </w:r>
      <w:r>
        <w:t xml:space="preserve"> </w:t>
      </w:r>
      <w:r w:rsidRPr="00A622C6">
        <w:rPr>
          <w:rFonts w:ascii="Consolas" w:hAnsi="Consolas"/>
          <w:b/>
          <w:bCs/>
        </w:rPr>
        <w:t>attribute</w:t>
      </w:r>
    </w:p>
    <w:p w14:paraId="7F56D43D" w14:textId="77777777" w:rsidR="000234A5" w:rsidRDefault="000234A5" w:rsidP="000234A5">
      <w:pPr>
        <w:pStyle w:val="ListParagraph"/>
        <w:numPr>
          <w:ilvl w:val="1"/>
          <w:numId w:val="21"/>
        </w:numPr>
      </w:pPr>
      <w:r>
        <w:t xml:space="preserve">Second child is a </w:t>
      </w:r>
      <w:r w:rsidRPr="00A622C6">
        <w:rPr>
          <w:rFonts w:ascii="Consolas" w:hAnsi="Consolas"/>
          <w:b/>
          <w:bCs/>
        </w:rPr>
        <w:t>span</w:t>
      </w:r>
      <w:r w:rsidRPr="009F69CA">
        <w:rPr>
          <w:b/>
          <w:bCs/>
        </w:rPr>
        <w:t xml:space="preserve"> element</w:t>
      </w:r>
      <w:r>
        <w:rPr>
          <w:b/>
          <w:bCs/>
        </w:rPr>
        <w:t xml:space="preserve"> </w:t>
      </w:r>
      <w:r>
        <w:t xml:space="preserve">which holds the </w:t>
      </w:r>
      <w:r w:rsidRPr="009F69CA">
        <w:rPr>
          <w:b/>
          <w:bCs/>
        </w:rPr>
        <w:t>username</w:t>
      </w:r>
      <w:r>
        <w:t xml:space="preserve"> (the given one from the input field or the Anonymous one)</w:t>
      </w:r>
    </w:p>
    <w:p w14:paraId="411924B1" w14:textId="18D62C2C" w:rsidR="000234A5" w:rsidRPr="009F69CA" w:rsidRDefault="000234A5" w:rsidP="000234A5">
      <w:pPr>
        <w:pStyle w:val="ListParagraph"/>
        <w:numPr>
          <w:ilvl w:val="1"/>
          <w:numId w:val="21"/>
        </w:numPr>
      </w:pPr>
      <w:r>
        <w:t>Third child is</w:t>
      </w:r>
      <w:r w:rsidR="008802EC">
        <w:t xml:space="preserve"> a</w:t>
      </w:r>
      <w:r>
        <w:t xml:space="preserve"> </w:t>
      </w:r>
      <w:r w:rsidRPr="00A622C6">
        <w:rPr>
          <w:rFonts w:ascii="Consolas" w:hAnsi="Consolas"/>
          <w:b/>
          <w:bCs/>
        </w:rPr>
        <w:t>p</w:t>
      </w:r>
      <w:r w:rsidRPr="009F69CA">
        <w:rPr>
          <w:b/>
          <w:bCs/>
        </w:rPr>
        <w:t xml:space="preserve"> element</w:t>
      </w:r>
      <w:r>
        <w:t xml:space="preserve">, which is the given question from the </w:t>
      </w:r>
      <w:proofErr w:type="spellStart"/>
      <w:r w:rsidRPr="00A622C6">
        <w:rPr>
          <w:rFonts w:ascii="Consolas" w:hAnsi="Consolas"/>
          <w:b/>
          <w:bCs/>
        </w:rPr>
        <w:t>textarea</w:t>
      </w:r>
      <w:proofErr w:type="spellEnd"/>
    </w:p>
    <w:p w14:paraId="7CA16FF1" w14:textId="0FEC6A2A" w:rsidR="000234A5" w:rsidRPr="000234A5" w:rsidRDefault="000234A5" w:rsidP="000234A5">
      <w:pPr>
        <w:pStyle w:val="ListParagraph"/>
        <w:numPr>
          <w:ilvl w:val="1"/>
          <w:numId w:val="21"/>
        </w:numPr>
      </w:pPr>
      <w:r>
        <w:t xml:space="preserve">Fourth child is a </w:t>
      </w:r>
      <w:r w:rsidRPr="00A622C6">
        <w:rPr>
          <w:rFonts w:ascii="Consolas" w:hAnsi="Consolas"/>
          <w:b/>
          <w:bCs/>
        </w:rPr>
        <w:t>div</w:t>
      </w:r>
      <w:r w:rsidRPr="009F69CA">
        <w:rPr>
          <w:b/>
          <w:bCs/>
        </w:rPr>
        <w:t xml:space="preserve"> element</w:t>
      </w:r>
      <w:r>
        <w:rPr>
          <w:b/>
          <w:bCs/>
        </w:rPr>
        <w:t xml:space="preserve"> </w:t>
      </w:r>
      <w:r>
        <w:t xml:space="preserve">with </w:t>
      </w:r>
      <w:r w:rsidRPr="00A622C6">
        <w:rPr>
          <w:rFonts w:ascii="Consolas" w:hAnsi="Consolas"/>
          <w:b/>
          <w:bCs/>
        </w:rPr>
        <w:t>class</w:t>
      </w:r>
      <w:r>
        <w:t xml:space="preserve"> "</w:t>
      </w:r>
      <w:r w:rsidRPr="00A622C6">
        <w:rPr>
          <w:rFonts w:ascii="Consolas" w:hAnsi="Consolas"/>
          <w:b/>
          <w:bCs/>
        </w:rPr>
        <w:t>actions</w:t>
      </w:r>
      <w:r>
        <w:t xml:space="preserve">" which is </w:t>
      </w:r>
      <w:r w:rsidR="008802EC">
        <w:t xml:space="preserve">a </w:t>
      </w:r>
      <w:r>
        <w:t xml:space="preserve">parent element </w:t>
      </w:r>
      <w:r w:rsidR="008802EC">
        <w:t>of</w:t>
      </w:r>
      <w:r>
        <w:t xml:space="preserve"> the [</w:t>
      </w:r>
      <w:r w:rsidRPr="00A622C6">
        <w:rPr>
          <w:rFonts w:ascii="Consolas" w:hAnsi="Consolas"/>
          <w:b/>
          <w:bCs/>
        </w:rPr>
        <w:t>Reply</w:t>
      </w:r>
      <w:r>
        <w:t xml:space="preserve">] </w:t>
      </w:r>
      <w:r w:rsidRPr="00A622C6">
        <w:rPr>
          <w:rFonts w:ascii="Consolas" w:hAnsi="Consolas"/>
          <w:b/>
          <w:bCs/>
        </w:rPr>
        <w:t>button</w:t>
      </w:r>
    </w:p>
    <w:p w14:paraId="4923C716" w14:textId="22D94AD5" w:rsidR="000234A5" w:rsidRPr="000234A5" w:rsidRDefault="000234A5" w:rsidP="000234A5">
      <w:pPr>
        <w:pStyle w:val="ListParagraph"/>
        <w:numPr>
          <w:ilvl w:val="2"/>
          <w:numId w:val="21"/>
        </w:numPr>
      </w:pPr>
      <w:r>
        <w:t>[</w:t>
      </w:r>
      <w:r w:rsidRPr="00A622C6">
        <w:rPr>
          <w:rFonts w:ascii="Consolas" w:hAnsi="Consolas"/>
          <w:b/>
          <w:bCs/>
        </w:rPr>
        <w:t>Reply</w:t>
      </w:r>
      <w:r>
        <w:t xml:space="preserve">] </w:t>
      </w:r>
      <w:r w:rsidRPr="00A622C6">
        <w:rPr>
          <w:rFonts w:ascii="Consolas" w:hAnsi="Consolas"/>
          <w:b/>
          <w:bCs/>
        </w:rPr>
        <w:t>button</w:t>
      </w:r>
      <w:r>
        <w:t xml:space="preserve"> ha</w:t>
      </w:r>
      <w:r w:rsidR="008802EC">
        <w:t>s</w:t>
      </w:r>
      <w:r>
        <w:t xml:space="preserve"> </w:t>
      </w:r>
      <w:r w:rsidRPr="00A622C6">
        <w:rPr>
          <w:rFonts w:ascii="Consolas" w:hAnsi="Consolas"/>
          <w:b/>
          <w:bCs/>
        </w:rPr>
        <w:t>class</w:t>
      </w:r>
      <w:r>
        <w:t xml:space="preserve"> "</w:t>
      </w:r>
      <w:r w:rsidRPr="00A622C6">
        <w:rPr>
          <w:rFonts w:ascii="Consolas" w:hAnsi="Consolas"/>
          <w:b/>
          <w:bCs/>
        </w:rPr>
        <w:t>reply</w:t>
      </w:r>
      <w:r w:rsidR="00902DB8">
        <w:rPr>
          <w:b/>
          <w:bCs/>
        </w:rPr>
        <w:t>"</w:t>
      </w:r>
      <w:r>
        <w:rPr>
          <w:b/>
          <w:bCs/>
        </w:rPr>
        <w:t xml:space="preserve"> </w:t>
      </w:r>
      <w:r>
        <w:t>and text content "</w:t>
      </w:r>
      <w:r w:rsidRPr="00A622C6">
        <w:rPr>
          <w:rFonts w:ascii="Consolas" w:hAnsi="Consolas"/>
          <w:b/>
          <w:bCs/>
        </w:rPr>
        <w:t>Reply</w:t>
      </w:r>
      <w:r>
        <w:t>"</w:t>
      </w:r>
    </w:p>
    <w:p w14:paraId="775BE285" w14:textId="10DACC04" w:rsidR="000234A5" w:rsidRDefault="000234A5" w:rsidP="000234A5">
      <w:pPr>
        <w:pStyle w:val="ListParagraph"/>
        <w:numPr>
          <w:ilvl w:val="1"/>
          <w:numId w:val="21"/>
        </w:numPr>
      </w:pPr>
      <w:r>
        <w:t xml:space="preserve">The last child here is </w:t>
      </w:r>
      <w:r w:rsidR="00902DB8">
        <w:t xml:space="preserve">a </w:t>
      </w:r>
      <w:r w:rsidR="00902DB8" w:rsidRPr="00A622C6">
        <w:rPr>
          <w:rFonts w:ascii="Consolas" w:hAnsi="Consolas"/>
          <w:b/>
          <w:bCs/>
        </w:rPr>
        <w:t>div</w:t>
      </w:r>
      <w:r w:rsidR="00902DB8">
        <w:t xml:space="preserve"> </w:t>
      </w:r>
      <w:r w:rsidR="00902DB8" w:rsidRPr="00EB5CDE">
        <w:rPr>
          <w:b/>
          <w:bCs/>
        </w:rPr>
        <w:t>element</w:t>
      </w:r>
      <w:r w:rsidR="00902DB8">
        <w:t xml:space="preserve"> with class "</w:t>
      </w:r>
      <w:r w:rsidR="00902DB8" w:rsidRPr="00A622C6">
        <w:rPr>
          <w:rFonts w:ascii="Consolas" w:hAnsi="Consolas"/>
          <w:b/>
          <w:bCs/>
        </w:rPr>
        <w:t>replySection</w:t>
      </w:r>
      <w:r w:rsidR="00902DB8">
        <w:t>" which is</w:t>
      </w:r>
      <w:r w:rsidR="00FF39BC">
        <w:t xml:space="preserve"> a</w:t>
      </w:r>
      <w:r w:rsidR="00902DB8">
        <w:t xml:space="preserve"> parent element </w:t>
      </w:r>
      <w:r w:rsidR="00FF39BC">
        <w:t>of</w:t>
      </w:r>
      <w:r w:rsidR="00902DB8">
        <w:t xml:space="preserve"> the </w:t>
      </w:r>
      <w:r w:rsidR="00902DB8" w:rsidRPr="00A622C6">
        <w:rPr>
          <w:rFonts w:ascii="Consolas" w:hAnsi="Consolas"/>
          <w:b/>
          <w:bCs/>
        </w:rPr>
        <w:t>input</w:t>
      </w:r>
      <w:r w:rsidR="00902DB8">
        <w:t xml:space="preserve">, </w:t>
      </w:r>
      <w:r w:rsidR="00902DB8" w:rsidRPr="00A622C6">
        <w:rPr>
          <w:rFonts w:ascii="Consolas" w:hAnsi="Consolas"/>
          <w:b/>
          <w:bCs/>
        </w:rPr>
        <w:t>button</w:t>
      </w:r>
      <w:r w:rsidR="00902DB8">
        <w:t xml:space="preserve"> and </w:t>
      </w:r>
      <w:r w:rsidR="00902DB8" w:rsidRPr="00A622C6">
        <w:rPr>
          <w:rFonts w:ascii="Consolas" w:hAnsi="Consolas"/>
          <w:b/>
          <w:bCs/>
        </w:rPr>
        <w:t>ol</w:t>
      </w:r>
      <w:r w:rsidR="00902DB8">
        <w:t xml:space="preserve"> elements</w:t>
      </w:r>
      <w:r w:rsidR="00EB5CDE">
        <w:t>:</w:t>
      </w:r>
    </w:p>
    <w:p w14:paraId="0439C36F" w14:textId="2A77A7C9" w:rsidR="00902DB8" w:rsidRPr="00A05FCB" w:rsidRDefault="00902DB8" w:rsidP="00902DB8">
      <w:pPr>
        <w:pStyle w:val="ListParagraph"/>
        <w:numPr>
          <w:ilvl w:val="2"/>
          <w:numId w:val="21"/>
        </w:numPr>
        <w:rPr>
          <w:u w:val="single"/>
        </w:rPr>
      </w:pPr>
      <w:r w:rsidRPr="00902DB8">
        <w:rPr>
          <w:b/>
          <w:bCs/>
        </w:rPr>
        <w:t>Input</w:t>
      </w:r>
      <w:r>
        <w:t xml:space="preserve"> </w:t>
      </w:r>
      <w:r w:rsidRPr="00902DB8">
        <w:rPr>
          <w:b/>
          <w:bCs/>
        </w:rPr>
        <w:t>element</w:t>
      </w:r>
      <w:r>
        <w:t xml:space="preserve"> should have </w:t>
      </w:r>
      <w:r w:rsidRPr="00A622C6">
        <w:rPr>
          <w:rFonts w:ascii="Consolas" w:hAnsi="Consolas"/>
          <w:b/>
          <w:bCs/>
        </w:rPr>
        <w:t>class</w:t>
      </w:r>
      <w:r>
        <w:t xml:space="preserve"> "</w:t>
      </w:r>
      <w:r w:rsidRPr="00A622C6">
        <w:rPr>
          <w:rFonts w:ascii="Consolas" w:hAnsi="Consolas"/>
          <w:b/>
          <w:bCs/>
        </w:rPr>
        <w:t>replyInput</w:t>
      </w:r>
      <w:r>
        <w:t xml:space="preserve">",  </w:t>
      </w:r>
      <w:r w:rsidRPr="00A622C6">
        <w:rPr>
          <w:rFonts w:ascii="Consolas" w:hAnsi="Consolas"/>
          <w:b/>
          <w:bCs/>
        </w:rPr>
        <w:t>type</w:t>
      </w:r>
      <w:r>
        <w:t xml:space="preserve"> "</w:t>
      </w:r>
      <w:r w:rsidRPr="00A622C6">
        <w:rPr>
          <w:rFonts w:ascii="Consolas" w:hAnsi="Consolas"/>
          <w:b/>
          <w:bCs/>
        </w:rPr>
        <w:t>text</w:t>
      </w:r>
      <w:r>
        <w:t xml:space="preserve">" and </w:t>
      </w:r>
      <w:r w:rsidRPr="00A622C6">
        <w:rPr>
          <w:rFonts w:ascii="Consolas" w:hAnsi="Consolas"/>
          <w:b/>
          <w:bCs/>
        </w:rPr>
        <w:t>placeholder</w:t>
      </w:r>
      <w:r>
        <w:t xml:space="preserve"> "</w:t>
      </w:r>
      <w:r w:rsidRPr="00A622C6">
        <w:rPr>
          <w:rFonts w:ascii="Consolas" w:hAnsi="Consolas"/>
          <w:b/>
          <w:bCs/>
        </w:rPr>
        <w:t>Reply to this question here...</w:t>
      </w:r>
      <w:r w:rsidRPr="00A622C6">
        <w:rPr>
          <w:rFonts w:ascii="Consolas" w:hAnsi="Consolas"/>
        </w:rPr>
        <w:t>"</w:t>
      </w:r>
      <w:r w:rsidR="00A05FCB">
        <w:rPr>
          <w:rFonts w:cstheme="minorHAnsi"/>
        </w:rPr>
        <w:t xml:space="preserve"> </w:t>
      </w:r>
      <w:r w:rsidR="00A05FCB" w:rsidRPr="00A05FCB">
        <w:rPr>
          <w:rFonts w:cstheme="minorHAnsi"/>
          <w:u w:val="single"/>
        </w:rPr>
        <w:t>Set in that order!</w:t>
      </w:r>
    </w:p>
    <w:p w14:paraId="54D5C514" w14:textId="0F565AFF" w:rsidR="00902DB8" w:rsidRDefault="00902DB8" w:rsidP="00902DB8">
      <w:pPr>
        <w:pStyle w:val="ListParagraph"/>
        <w:numPr>
          <w:ilvl w:val="2"/>
          <w:numId w:val="21"/>
        </w:numPr>
      </w:pPr>
      <w:r>
        <w:rPr>
          <w:b/>
          <w:bCs/>
        </w:rPr>
        <w:t xml:space="preserve">Button </w:t>
      </w:r>
      <w:r>
        <w:t xml:space="preserve">element should have </w:t>
      </w:r>
      <w:r w:rsidRPr="00A622C6">
        <w:rPr>
          <w:rFonts w:ascii="Consolas" w:hAnsi="Consolas"/>
          <w:b/>
          <w:bCs/>
        </w:rPr>
        <w:t>class</w:t>
      </w:r>
      <w:r>
        <w:t xml:space="preserve"> "</w:t>
      </w:r>
      <w:r w:rsidRPr="00A622C6">
        <w:rPr>
          <w:rFonts w:ascii="Consolas" w:hAnsi="Consolas"/>
          <w:b/>
          <w:bCs/>
        </w:rPr>
        <w:t>replyButton</w:t>
      </w:r>
      <w:r>
        <w:t>" and text content "</w:t>
      </w:r>
      <w:r w:rsidRPr="00A622C6">
        <w:rPr>
          <w:rFonts w:ascii="Consolas" w:hAnsi="Consolas"/>
          <w:b/>
          <w:bCs/>
        </w:rPr>
        <w:t>Send</w:t>
      </w:r>
      <w:r>
        <w:t>"</w:t>
      </w:r>
    </w:p>
    <w:p w14:paraId="7EED9A59" w14:textId="09EBD864" w:rsidR="00902DB8" w:rsidRPr="00E83526" w:rsidRDefault="00902DB8" w:rsidP="00902DB8">
      <w:pPr>
        <w:pStyle w:val="ListParagraph"/>
        <w:numPr>
          <w:ilvl w:val="2"/>
          <w:numId w:val="21"/>
        </w:numPr>
        <w:rPr>
          <w:u w:val="single"/>
        </w:rPr>
      </w:pPr>
      <w:r w:rsidRPr="00902DB8">
        <w:t>The</w:t>
      </w:r>
      <w:r>
        <w:rPr>
          <w:b/>
          <w:bCs/>
        </w:rPr>
        <w:t xml:space="preserve"> </w:t>
      </w:r>
      <w:r w:rsidRPr="00902DB8">
        <w:t>ordered</w:t>
      </w:r>
      <w:r>
        <w:rPr>
          <w:b/>
          <w:bCs/>
        </w:rPr>
        <w:t xml:space="preserve"> </w:t>
      </w:r>
      <w:r w:rsidRPr="00902DB8">
        <w:t>list</w:t>
      </w:r>
      <w:r>
        <w:rPr>
          <w:b/>
          <w:bCs/>
        </w:rPr>
        <w:t xml:space="preserve"> (</w:t>
      </w:r>
      <w:r w:rsidRPr="00A622C6">
        <w:rPr>
          <w:rFonts w:ascii="Consolas" w:hAnsi="Consolas"/>
          <w:b/>
          <w:bCs/>
        </w:rPr>
        <w:t>ol</w:t>
      </w:r>
      <w:r>
        <w:rPr>
          <w:b/>
          <w:bCs/>
        </w:rPr>
        <w:t xml:space="preserve"> element) </w:t>
      </w:r>
      <w:r>
        <w:t xml:space="preserve">should </w:t>
      </w:r>
      <w:r w:rsidR="003B5934" w:rsidRPr="003B5934">
        <w:rPr>
          <w:b/>
          <w:bCs/>
        </w:rPr>
        <w:t>two</w:t>
      </w:r>
      <w:r w:rsidR="003B5934">
        <w:t xml:space="preserve"> attributes (</w:t>
      </w:r>
      <w:r w:rsidR="003B5934" w:rsidRPr="003B5934">
        <w:rPr>
          <w:rFonts w:ascii="Consolas" w:hAnsi="Consolas"/>
          <w:b/>
          <w:bCs/>
        </w:rPr>
        <w:t>class</w:t>
      </w:r>
      <w:r w:rsidR="003B5934">
        <w:t xml:space="preserve">  "</w:t>
      </w:r>
      <w:r w:rsidR="003B5934" w:rsidRPr="003B5934">
        <w:rPr>
          <w:rFonts w:ascii="Consolas" w:hAnsi="Consolas"/>
          <w:b/>
          <w:bCs/>
        </w:rPr>
        <w:t>reply</w:t>
      </w:r>
      <w:r w:rsidR="003B5934">
        <w:t xml:space="preserve">" and </w:t>
      </w:r>
      <w:r w:rsidRPr="00A622C6">
        <w:rPr>
          <w:rFonts w:ascii="Consolas" w:hAnsi="Consolas"/>
          <w:b/>
          <w:bCs/>
        </w:rPr>
        <w:t>type</w:t>
      </w:r>
      <w:r>
        <w:t xml:space="preserve"> "</w:t>
      </w:r>
      <w:r w:rsidRPr="00A622C6">
        <w:rPr>
          <w:rFonts w:ascii="Consolas" w:hAnsi="Consolas"/>
          <w:b/>
          <w:bCs/>
        </w:rPr>
        <w:t>1</w:t>
      </w:r>
      <w:r>
        <w:t>"</w:t>
      </w:r>
      <w:r w:rsidR="003B5934">
        <w:t xml:space="preserve">) </w:t>
      </w:r>
      <w:r w:rsidR="003B5934" w:rsidRPr="00E83526">
        <w:rPr>
          <w:u w:val="single"/>
        </w:rPr>
        <w:t>Set in that order!</w:t>
      </w:r>
    </w:p>
    <w:p w14:paraId="1910D4B1" w14:textId="58977409" w:rsidR="000234A5" w:rsidRDefault="000234A5" w:rsidP="000234A5">
      <w:pPr>
        <w:pStyle w:val="ListParagraph"/>
        <w:numPr>
          <w:ilvl w:val="0"/>
          <w:numId w:val="21"/>
        </w:numPr>
      </w:pPr>
      <w:r>
        <w:t>Should be append</w:t>
      </w:r>
      <w:r w:rsidR="00FF39BC">
        <w:t>ed</w:t>
      </w:r>
      <w:r>
        <w:t xml:space="preserve"> to the </w:t>
      </w:r>
      <w:r w:rsidRPr="00A622C6">
        <w:rPr>
          <w:rFonts w:ascii="Consolas" w:hAnsi="Consolas"/>
          <w:b/>
          <w:bCs/>
        </w:rPr>
        <w:t>div</w:t>
      </w:r>
      <w:r w:rsidRPr="009F69CA">
        <w:rPr>
          <w:b/>
          <w:bCs/>
        </w:rPr>
        <w:t xml:space="preserve"> </w:t>
      </w:r>
      <w:r>
        <w:t>with id "</w:t>
      </w:r>
      <w:r w:rsidR="00902DB8" w:rsidRPr="00A622C6">
        <w:rPr>
          <w:rFonts w:ascii="Consolas" w:hAnsi="Consolas"/>
          <w:b/>
          <w:bCs/>
        </w:rPr>
        <w:t>open</w:t>
      </w:r>
      <w:r w:rsidRPr="00A622C6">
        <w:rPr>
          <w:rFonts w:ascii="Consolas" w:hAnsi="Consolas"/>
          <w:b/>
          <w:bCs/>
        </w:rPr>
        <w:t>Questions</w:t>
      </w:r>
      <w:r>
        <w:t>"</w:t>
      </w:r>
    </w:p>
    <w:p w14:paraId="1DEE677A" w14:textId="0B9C3369" w:rsidR="00902DB8" w:rsidRDefault="003B5934" w:rsidP="00902DB8">
      <w:r>
        <w:rPr>
          <w:noProof/>
          <w:lang w:val="bg-BG" w:eastAsia="bg-BG"/>
        </w:rPr>
        <w:drawing>
          <wp:inline distT="0" distB="0" distL="0" distR="0" wp14:anchorId="31C8F769" wp14:editId="23D340EF">
            <wp:extent cx="5972810" cy="2450465"/>
            <wp:effectExtent l="19050" t="19050" r="2794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50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AE7D43" w14:textId="22AC759C" w:rsidR="000234A5" w:rsidRPr="004A2F7A" w:rsidRDefault="004A2F7A" w:rsidP="0010544B">
      <w:r w:rsidRPr="004A2F7A">
        <w:rPr>
          <w:b/>
          <w:bCs/>
        </w:rPr>
        <w:t>Keep in mind</w:t>
      </w:r>
      <w:r w:rsidRPr="004A2F7A">
        <w:t xml:space="preserve"> when the pending question is moved (appended) to the open questions section</w:t>
      </w:r>
      <w:r>
        <w:t>,</w:t>
      </w:r>
      <w:r w:rsidRPr="004A2F7A">
        <w:t xml:space="preserve"> the current quest</w:t>
      </w:r>
      <w:r>
        <w:t>ion</w:t>
      </w:r>
      <w:r w:rsidRPr="004A2F7A">
        <w:t xml:space="preserve"> structure should be like the example above (The elements must be created inside the </w:t>
      </w:r>
      <w:r w:rsidRPr="004A2F7A">
        <w:rPr>
          <w:rFonts w:ascii="Consolas" w:hAnsi="Consolas"/>
          <w:b/>
          <w:bCs/>
        </w:rPr>
        <w:t>replySection</w:t>
      </w:r>
      <w:r w:rsidRPr="004A2F7A">
        <w:t xml:space="preserve"> but the section should </w:t>
      </w:r>
      <w:r w:rsidRPr="004A2F7A">
        <w:rPr>
          <w:b/>
          <w:bCs/>
        </w:rPr>
        <w:t>not be displayed</w:t>
      </w:r>
      <w:r w:rsidRPr="004A2F7A">
        <w:t>)</w:t>
      </w:r>
    </w:p>
    <w:p w14:paraId="6D36799B" w14:textId="620D6D97" w:rsidR="0010544B" w:rsidRDefault="003174F5" w:rsidP="0010544B">
      <w:pPr>
        <w:pStyle w:val="Heading4"/>
      </w:pPr>
      <w:r>
        <w:t>[</w:t>
      </w:r>
      <w:r w:rsidR="0010544B">
        <w:t>Reply to the question</w:t>
      </w:r>
      <w:r>
        <w:t>]</w:t>
      </w:r>
    </w:p>
    <w:p w14:paraId="6C9E7477" w14:textId="22C6EACA" w:rsidR="00EB5CDE" w:rsidRPr="00E83702" w:rsidRDefault="00EB5CDE" w:rsidP="00EB5CDE">
      <w:pPr>
        <w:rPr>
          <w:rFonts w:ascii="Consolas" w:hAnsi="Consolas"/>
          <w:b/>
          <w:bCs/>
        </w:rPr>
      </w:pPr>
      <w:r>
        <w:t xml:space="preserve">By default, every </w:t>
      </w:r>
      <w:r w:rsidRPr="00A622C6">
        <w:rPr>
          <w:rFonts w:ascii="Consolas" w:hAnsi="Consolas"/>
          <w:b/>
          <w:bCs/>
        </w:rPr>
        <w:t>div</w:t>
      </w:r>
      <w:r>
        <w:rPr>
          <w:b/>
          <w:bCs/>
        </w:rPr>
        <w:t xml:space="preserve"> element</w:t>
      </w:r>
      <w:r>
        <w:t xml:space="preserve"> with class "</w:t>
      </w:r>
      <w:r w:rsidRPr="00A622C6">
        <w:rPr>
          <w:rFonts w:ascii="Consolas" w:hAnsi="Consolas"/>
          <w:b/>
          <w:bCs/>
        </w:rPr>
        <w:t>replySection</w:t>
      </w:r>
      <w:r>
        <w:t xml:space="preserve">" </w:t>
      </w:r>
      <w:r w:rsidR="003174F5">
        <w:t xml:space="preserve">has </w:t>
      </w:r>
      <w:r w:rsidR="003174F5">
        <w:rPr>
          <w:b/>
          <w:bCs/>
        </w:rPr>
        <w:t>CSS</w:t>
      </w:r>
      <w:r w:rsidR="003174F5">
        <w:t xml:space="preserve"> </w:t>
      </w:r>
      <w:r w:rsidR="003174F5" w:rsidRPr="003174F5">
        <w:rPr>
          <w:b/>
          <w:bCs/>
        </w:rPr>
        <w:t>styles</w:t>
      </w:r>
      <w:r w:rsidR="003174F5">
        <w:t xml:space="preserve"> </w:t>
      </w:r>
      <w:r w:rsidR="00C83344">
        <w:t xml:space="preserve">which </w:t>
      </w:r>
      <w:r w:rsidR="0056261E">
        <w:t>are</w:t>
      </w:r>
      <w:r w:rsidR="00C83344">
        <w:t xml:space="preserve"> </w:t>
      </w:r>
      <w:r w:rsidR="00C83344" w:rsidRPr="00C83344">
        <w:rPr>
          <w:b/>
          <w:bCs/>
        </w:rPr>
        <w:t>property</w:t>
      </w:r>
      <w:r w:rsidR="00C83344">
        <w:t xml:space="preserve"> </w:t>
      </w:r>
      <w:r w:rsidR="00C83344" w:rsidRPr="00C83344">
        <w:rPr>
          <w:rFonts w:ascii="Consolas" w:hAnsi="Consolas"/>
          <w:b/>
          <w:bCs/>
        </w:rPr>
        <w:t>display</w:t>
      </w:r>
      <w:r w:rsidR="003D5FD2">
        <w:t>-</w:t>
      </w:r>
      <w:r w:rsidR="00C83344" w:rsidRPr="00C83344">
        <w:rPr>
          <w:b/>
          <w:bCs/>
        </w:rPr>
        <w:t>value</w:t>
      </w:r>
      <w:r w:rsidR="00C83344">
        <w:t xml:space="preserve"> </w:t>
      </w:r>
      <w:r w:rsidR="00C83344" w:rsidRPr="00C83344">
        <w:rPr>
          <w:rFonts w:ascii="Consolas" w:hAnsi="Consolas"/>
          <w:b/>
          <w:bCs/>
        </w:rPr>
        <w:t>none</w:t>
      </w:r>
      <w:r>
        <w:t xml:space="preserve"> (</w:t>
      </w:r>
      <w:r w:rsidRPr="00A622C6">
        <w:rPr>
          <w:rFonts w:ascii="Consolas" w:hAnsi="Consolas"/>
          <w:b/>
          <w:bCs/>
        </w:rPr>
        <w:t>display</w:t>
      </w:r>
      <w:r w:rsidRPr="00EB5CDE">
        <w:rPr>
          <w:rFonts w:ascii="Consolas" w:hAnsi="Consolas"/>
          <w:b/>
          <w:bCs/>
        </w:rPr>
        <w:t xml:space="preserve">: </w:t>
      </w:r>
      <w:r w:rsidRPr="00A622C6">
        <w:rPr>
          <w:rFonts w:ascii="Consolas" w:hAnsi="Consolas"/>
          <w:b/>
          <w:bCs/>
        </w:rPr>
        <w:t>none</w:t>
      </w:r>
      <w:r>
        <w:t>), but if some of the [</w:t>
      </w:r>
      <w:r w:rsidRPr="00A622C6">
        <w:rPr>
          <w:rFonts w:ascii="Consolas" w:hAnsi="Consolas"/>
          <w:b/>
          <w:bCs/>
        </w:rPr>
        <w:t>Reply</w:t>
      </w:r>
      <w:r w:rsidR="0056261E">
        <w:t>]</w:t>
      </w:r>
      <w:r>
        <w:t xml:space="preserve"> </w:t>
      </w:r>
      <w:r w:rsidRPr="00A622C6">
        <w:rPr>
          <w:rFonts w:ascii="Consolas" w:hAnsi="Consolas"/>
          <w:b/>
          <w:bCs/>
        </w:rPr>
        <w:t>buttons</w:t>
      </w:r>
      <w:r>
        <w:rPr>
          <w:b/>
          <w:bCs/>
        </w:rPr>
        <w:t xml:space="preserve"> </w:t>
      </w:r>
      <w:r>
        <w:t xml:space="preserve">are clicked, the current </w:t>
      </w:r>
      <w:r w:rsidRPr="00A622C6">
        <w:rPr>
          <w:rFonts w:ascii="Consolas" w:hAnsi="Consolas"/>
          <w:b/>
          <w:bCs/>
        </w:rPr>
        <w:lastRenderedPageBreak/>
        <w:t>replySection</w:t>
      </w:r>
      <w:r>
        <w:t xml:space="preserve"> must be shown</w:t>
      </w:r>
      <w:r w:rsidR="003D5FD2">
        <w:t xml:space="preserve"> (</w:t>
      </w:r>
      <w:r w:rsidR="002E7240">
        <w:t>T</w:t>
      </w:r>
      <w:r w:rsidR="00C83344">
        <w:t xml:space="preserve">he </w:t>
      </w:r>
      <w:r w:rsidR="00C83344" w:rsidRPr="002E7240">
        <w:rPr>
          <w:rFonts w:ascii="Consolas" w:hAnsi="Consolas"/>
          <w:b/>
          <w:bCs/>
        </w:rPr>
        <w:t>display</w:t>
      </w:r>
      <w:r w:rsidR="00C83344">
        <w:t xml:space="preserve"> </w:t>
      </w:r>
      <w:r w:rsidR="00C83344" w:rsidRPr="00C83344">
        <w:rPr>
          <w:b/>
          <w:bCs/>
        </w:rPr>
        <w:t>property</w:t>
      </w:r>
      <w:r w:rsidR="00C83344">
        <w:t xml:space="preserve"> must be </w:t>
      </w:r>
      <w:r w:rsidR="00C83344" w:rsidRPr="00C83344">
        <w:rPr>
          <w:b/>
          <w:bCs/>
        </w:rPr>
        <w:t>changed</w:t>
      </w:r>
      <w:r w:rsidR="00C83344">
        <w:t xml:space="preserve"> to </w:t>
      </w:r>
      <w:r w:rsidR="00C83344" w:rsidRPr="00C83344">
        <w:rPr>
          <w:rFonts w:ascii="Consolas" w:hAnsi="Consolas"/>
          <w:b/>
          <w:bCs/>
        </w:rPr>
        <w:t>block</w:t>
      </w:r>
      <w:r w:rsidR="00C83344">
        <w:t xml:space="preserve"> </w:t>
      </w:r>
      <w:r>
        <w:t>(</w:t>
      </w:r>
      <w:r w:rsidRPr="00EB5CDE">
        <w:rPr>
          <w:rFonts w:ascii="Consolas" w:hAnsi="Consolas"/>
          <w:b/>
          <w:bCs/>
        </w:rPr>
        <w:t>display: block</w:t>
      </w:r>
      <w:r>
        <w:t>).</w:t>
      </w:r>
      <w:r w:rsidR="00E83702">
        <w:t xml:space="preserve"> If the button [</w:t>
      </w:r>
      <w:r w:rsidR="00E83702" w:rsidRPr="00E83702">
        <w:rPr>
          <w:rFonts w:ascii="Consolas" w:hAnsi="Consolas"/>
          <w:b/>
          <w:bCs/>
        </w:rPr>
        <w:t>Back</w:t>
      </w:r>
      <w:r w:rsidR="00E83702">
        <w:t xml:space="preserve">] is clicked again (when the section is displayed), the styles must be changed again to </w:t>
      </w:r>
      <w:r w:rsidR="00E83702" w:rsidRPr="00E83702">
        <w:rPr>
          <w:rFonts w:ascii="Consolas" w:hAnsi="Consolas"/>
          <w:b/>
          <w:bCs/>
        </w:rPr>
        <w:t>display:none</w:t>
      </w:r>
      <w:r w:rsidR="00E83702">
        <w:rPr>
          <w:rFonts w:ascii="Consolas" w:hAnsi="Consolas"/>
          <w:b/>
          <w:bCs/>
        </w:rPr>
        <w:t>.</w:t>
      </w:r>
    </w:p>
    <w:p w14:paraId="1D6FE8AC" w14:textId="56691FFE" w:rsidR="00EB5CDE" w:rsidRPr="00E758D4" w:rsidRDefault="00EB5CDE" w:rsidP="00EB5CDE">
      <w:pPr>
        <w:rPr>
          <w:lang w:val="bg-BG"/>
        </w:rPr>
      </w:pPr>
      <w:r>
        <w:t xml:space="preserve">If the </w:t>
      </w:r>
      <w:r w:rsidRPr="00EB5CDE">
        <w:rPr>
          <w:b/>
          <w:bCs/>
        </w:rPr>
        <w:t>input</w:t>
      </w:r>
      <w:r>
        <w:t xml:space="preserve"> </w:t>
      </w:r>
      <w:r w:rsidRPr="00EB5CDE">
        <w:rPr>
          <w:b/>
          <w:bCs/>
        </w:rPr>
        <w:t>field</w:t>
      </w:r>
      <w:r>
        <w:t xml:space="preserve"> in the "</w:t>
      </w:r>
      <w:r w:rsidRPr="00A622C6">
        <w:rPr>
          <w:rFonts w:ascii="Consolas" w:hAnsi="Consolas"/>
          <w:b/>
          <w:bCs/>
        </w:rPr>
        <w:t>replySection</w:t>
      </w:r>
      <w:r>
        <w:rPr>
          <w:b/>
          <w:bCs/>
        </w:rPr>
        <w:t>"</w:t>
      </w:r>
      <w:r>
        <w:t xml:space="preserve"> is filled with some text (answer to the current question) and the [</w:t>
      </w:r>
      <w:r w:rsidRPr="00A622C6">
        <w:rPr>
          <w:rFonts w:ascii="Consolas" w:hAnsi="Consolas"/>
          <w:b/>
          <w:bCs/>
        </w:rPr>
        <w:t>Send</w:t>
      </w:r>
      <w:r>
        <w:t>] button is clicked</w:t>
      </w:r>
      <w:r w:rsidR="0056261E">
        <w:t>,</w:t>
      </w:r>
      <w:r>
        <w:t xml:space="preserve"> the current answer (the input value) must be appended to the ordered list (</w:t>
      </w:r>
      <w:r w:rsidRPr="00A622C6">
        <w:rPr>
          <w:rFonts w:ascii="Consolas" w:hAnsi="Consolas"/>
          <w:b/>
          <w:bCs/>
        </w:rPr>
        <w:t>ol</w:t>
      </w:r>
      <w:r w:rsidRPr="00F13132">
        <w:rPr>
          <w:b/>
          <w:bCs/>
        </w:rPr>
        <w:t xml:space="preserve"> element</w:t>
      </w:r>
      <w:r>
        <w:t>)</w:t>
      </w:r>
      <w:r w:rsidR="00F13132">
        <w:t xml:space="preserve"> like text content on list item (</w:t>
      </w:r>
      <w:r w:rsidR="00F13132" w:rsidRPr="00A622C6">
        <w:rPr>
          <w:rFonts w:ascii="Consolas" w:hAnsi="Consolas"/>
          <w:b/>
          <w:bCs/>
        </w:rPr>
        <w:t>li</w:t>
      </w:r>
      <w:r w:rsidR="00F13132" w:rsidRPr="00F13132">
        <w:rPr>
          <w:b/>
          <w:bCs/>
        </w:rPr>
        <w:t xml:space="preserve"> element</w:t>
      </w:r>
      <w:r w:rsidR="00F13132">
        <w:t>)</w:t>
      </w:r>
    </w:p>
    <w:p w14:paraId="04DB2B8C" w14:textId="46A5A0D4" w:rsidR="000234A5" w:rsidRDefault="000234A5" w:rsidP="000234A5">
      <w:r>
        <w:rPr>
          <w:noProof/>
          <w:lang w:val="bg-BG" w:eastAsia="bg-BG"/>
        </w:rPr>
        <w:drawing>
          <wp:inline distT="0" distB="0" distL="0" distR="0" wp14:anchorId="2B569E66" wp14:editId="1A495DB2">
            <wp:extent cx="4841923" cy="3861286"/>
            <wp:effectExtent l="19050" t="19050" r="15875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1277" cy="3884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17C0E0" w14:textId="486F4F20" w:rsidR="000234A5" w:rsidRDefault="000234A5" w:rsidP="000234A5">
      <w:r>
        <w:rPr>
          <w:noProof/>
          <w:lang w:val="bg-BG" w:eastAsia="bg-BG"/>
        </w:rPr>
        <w:lastRenderedPageBreak/>
        <w:drawing>
          <wp:inline distT="0" distB="0" distL="0" distR="0" wp14:anchorId="1923883A" wp14:editId="2C263854">
            <wp:extent cx="4470957" cy="3931457"/>
            <wp:effectExtent l="19050" t="19050" r="25400" b="120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4335" cy="39783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B4A00" w14:textId="1B086728" w:rsidR="000234A5" w:rsidRPr="000234A5" w:rsidRDefault="000234A5" w:rsidP="000234A5">
      <w:r>
        <w:rPr>
          <w:noProof/>
          <w:lang w:val="bg-BG" w:eastAsia="bg-BG"/>
        </w:rPr>
        <w:drawing>
          <wp:inline distT="0" distB="0" distL="0" distR="0" wp14:anchorId="2C6A20C1" wp14:editId="6A7B3F5D">
            <wp:extent cx="5972810" cy="2710815"/>
            <wp:effectExtent l="19050" t="19050" r="27940" b="133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10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9696D4" w14:textId="17A76B03" w:rsidR="00BE1C62" w:rsidRPr="00355FAB" w:rsidRDefault="00BE1C62" w:rsidP="00BE1C62">
      <w:pPr>
        <w:rPr>
          <w:b/>
          <w:bCs/>
        </w:rPr>
      </w:pPr>
    </w:p>
    <w:p w14:paraId="0C7A3060" w14:textId="743D60E4" w:rsidR="009801CC" w:rsidRPr="005D770E" w:rsidRDefault="00BE1C62" w:rsidP="005D770E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t>GOOD LUCK</w:t>
      </w:r>
      <w:r w:rsidR="00AD0534">
        <w:rPr>
          <w:i/>
          <w:iCs/>
          <w:sz w:val="72"/>
          <w:szCs w:val="72"/>
        </w:rPr>
        <w:t>!</w:t>
      </w:r>
      <w:r w:rsidR="00AD0534" w:rsidRPr="00AD053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72"/>
          <w:szCs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801CC" w:rsidRPr="005D770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5F460" w14:textId="77777777" w:rsidR="007D7071" w:rsidRDefault="007D7071" w:rsidP="004A2906">
      <w:pPr>
        <w:spacing w:before="0" w:after="0" w:line="240" w:lineRule="auto"/>
      </w:pPr>
      <w:r>
        <w:separator/>
      </w:r>
    </w:p>
  </w:endnote>
  <w:endnote w:type="continuationSeparator" w:id="0">
    <w:p w14:paraId="319F91F2" w14:textId="77777777" w:rsidR="007D7071" w:rsidRDefault="007D7071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52B53" w14:textId="77777777" w:rsidR="00C606F1" w:rsidRDefault="00C606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BD509" w14:textId="77777777" w:rsidR="004A2906" w:rsidRPr="00C606F1" w:rsidRDefault="004A2906" w:rsidP="00C606F1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8BA1D" w14:textId="77777777" w:rsidR="00C606F1" w:rsidRDefault="00C606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4EDE8" w14:textId="77777777" w:rsidR="007D7071" w:rsidRDefault="007D7071" w:rsidP="004A2906">
      <w:pPr>
        <w:spacing w:before="0" w:after="0" w:line="240" w:lineRule="auto"/>
      </w:pPr>
      <w:r>
        <w:separator/>
      </w:r>
    </w:p>
  </w:footnote>
  <w:footnote w:type="continuationSeparator" w:id="0">
    <w:p w14:paraId="5A6D1B81" w14:textId="77777777" w:rsidR="007D7071" w:rsidRDefault="007D7071" w:rsidP="004A290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A8E9F" w14:textId="77777777" w:rsidR="00C606F1" w:rsidRDefault="00C6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B5CB1" w14:textId="77777777" w:rsidR="00C606F1" w:rsidRDefault="00C606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0D1C7" w14:textId="77777777" w:rsidR="00C606F1" w:rsidRDefault="00C6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12518D7"/>
    <w:multiLevelType w:val="hybridMultilevel"/>
    <w:tmpl w:val="3F4E1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480956"/>
    <w:multiLevelType w:val="hybridMultilevel"/>
    <w:tmpl w:val="B770F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0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17"/>
  </w:num>
  <w:num w:numId="11">
    <w:abstractNumId w:val="19"/>
  </w:num>
  <w:num w:numId="12">
    <w:abstractNumId w:val="11"/>
  </w:num>
  <w:num w:numId="13">
    <w:abstractNumId w:val="8"/>
  </w:num>
  <w:num w:numId="14">
    <w:abstractNumId w:val="12"/>
  </w:num>
  <w:num w:numId="15">
    <w:abstractNumId w:val="20"/>
  </w:num>
  <w:num w:numId="16">
    <w:abstractNumId w:val="16"/>
  </w:num>
  <w:num w:numId="17">
    <w:abstractNumId w:val="4"/>
  </w:num>
  <w:num w:numId="18">
    <w:abstractNumId w:val="5"/>
  </w:num>
  <w:num w:numId="19">
    <w:abstractNumId w:val="18"/>
  </w:num>
  <w:num w:numId="20">
    <w:abstractNumId w:val="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62"/>
    <w:rsid w:val="000234A5"/>
    <w:rsid w:val="00034DFD"/>
    <w:rsid w:val="00077464"/>
    <w:rsid w:val="0010544B"/>
    <w:rsid w:val="002B5AD9"/>
    <w:rsid w:val="002B67C1"/>
    <w:rsid w:val="002C1243"/>
    <w:rsid w:val="002E7240"/>
    <w:rsid w:val="003174F5"/>
    <w:rsid w:val="003B5934"/>
    <w:rsid w:val="003D5FD2"/>
    <w:rsid w:val="00465E1A"/>
    <w:rsid w:val="00490777"/>
    <w:rsid w:val="004A2906"/>
    <w:rsid w:val="004A2F7A"/>
    <w:rsid w:val="005428D5"/>
    <w:rsid w:val="0056261E"/>
    <w:rsid w:val="005D770E"/>
    <w:rsid w:val="005E488C"/>
    <w:rsid w:val="00654CCC"/>
    <w:rsid w:val="006A3611"/>
    <w:rsid w:val="006D3B99"/>
    <w:rsid w:val="006F11AF"/>
    <w:rsid w:val="007D7071"/>
    <w:rsid w:val="007F5258"/>
    <w:rsid w:val="00866525"/>
    <w:rsid w:val="008802EC"/>
    <w:rsid w:val="00902DB8"/>
    <w:rsid w:val="009801CC"/>
    <w:rsid w:val="009C33A4"/>
    <w:rsid w:val="009F69CA"/>
    <w:rsid w:val="00A05FCB"/>
    <w:rsid w:val="00A24E28"/>
    <w:rsid w:val="00A622C6"/>
    <w:rsid w:val="00A77D2A"/>
    <w:rsid w:val="00AC3289"/>
    <w:rsid w:val="00AD0534"/>
    <w:rsid w:val="00AD3F54"/>
    <w:rsid w:val="00AE230E"/>
    <w:rsid w:val="00B57E5E"/>
    <w:rsid w:val="00BD3761"/>
    <w:rsid w:val="00BE1C62"/>
    <w:rsid w:val="00C606F1"/>
    <w:rsid w:val="00C83344"/>
    <w:rsid w:val="00CA1665"/>
    <w:rsid w:val="00CA2209"/>
    <w:rsid w:val="00D16F95"/>
    <w:rsid w:val="00D331E6"/>
    <w:rsid w:val="00E17B9F"/>
    <w:rsid w:val="00E758D4"/>
    <w:rsid w:val="00E83526"/>
    <w:rsid w:val="00E83702"/>
    <w:rsid w:val="00EB5CDE"/>
    <w:rsid w:val="00F13132"/>
    <w:rsid w:val="00FE17D0"/>
    <w:rsid w:val="00FF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0DE06"/>
  <w15:docId w15:val="{F6C43799-5D5E-4ABE-8D76-90CC9C2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715" TargetMode="Externa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EEC2C-19F2-47CB-8A6D-FD36B42A1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358</TotalTime>
  <Pages>8</Pages>
  <Words>644</Words>
  <Characters>3673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21</cp:revision>
  <dcterms:created xsi:type="dcterms:W3CDTF">2019-06-24T10:53:00Z</dcterms:created>
  <dcterms:modified xsi:type="dcterms:W3CDTF">2019-08-07T13:22:00Z</dcterms:modified>
</cp:coreProperties>
</file>