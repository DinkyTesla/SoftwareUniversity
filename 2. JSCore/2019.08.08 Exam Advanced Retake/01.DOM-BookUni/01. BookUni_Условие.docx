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683E4" w14:textId="02FEF9B0" w:rsidR="000D0E83" w:rsidRDefault="000D0E83" w:rsidP="000D0E83">
      <w:pPr>
        <w:pStyle w:val="Heading1"/>
        <w:jc w:val="center"/>
      </w:pPr>
      <w:r>
        <w:t>JS Advanced Retake - 08 August 2019</w:t>
      </w:r>
    </w:p>
    <w:p w14:paraId="48EEC148" w14:textId="4E2521C9" w:rsidR="000D0E83" w:rsidRDefault="000D0E83" w:rsidP="000D0E83">
      <w:pPr>
        <w:rPr>
          <w:noProof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JavaScript Essentials” course @ SoftUni</w:t>
        </w:r>
      </w:hyperlink>
      <w:r>
        <w:rPr>
          <w:noProof/>
        </w:rPr>
        <w:t xml:space="preserve">. Submit your solutions in the SoftUni Judge system at </w:t>
      </w:r>
      <w:hyperlink r:id="rId8" w:anchor="0" w:history="1">
        <w:r>
          <w:rPr>
            <w:rStyle w:val="Hyperlink"/>
            <w:noProof/>
          </w:rPr>
          <w:t>https://judge.softuni.bg/Contests/Practice/Index/1772#0</w:t>
        </w:r>
      </w:hyperlink>
      <w:r>
        <w:rPr>
          <w:noProof/>
        </w:rPr>
        <w:t>.</w:t>
      </w:r>
    </w:p>
    <w:p w14:paraId="36DE9482" w14:textId="067C2538" w:rsidR="00BE1C62" w:rsidRPr="00355FAB" w:rsidRDefault="00BE1C62" w:rsidP="000D0E83">
      <w:pPr>
        <w:pStyle w:val="Heading2"/>
        <w:numPr>
          <w:ilvl w:val="0"/>
          <w:numId w:val="0"/>
        </w:numPr>
        <w:ind w:left="426" w:hanging="426"/>
      </w:pPr>
      <w:r w:rsidRPr="00355FAB">
        <w:t xml:space="preserve">Problem 1. </w:t>
      </w:r>
      <w:r w:rsidR="0063661D">
        <w:t>Book</w:t>
      </w:r>
      <w:r w:rsidR="00A033D7">
        <w:t>Uni</w:t>
      </w:r>
    </w:p>
    <w:p w14:paraId="13F4201D" w14:textId="75759D5F" w:rsidR="00BE1C62" w:rsidRPr="00355FAB" w:rsidRDefault="00BE1C62" w:rsidP="00BE1C62">
      <w:pPr>
        <w:pStyle w:val="Heading3"/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Use the</w:t>
      </w:r>
      <w:r w:rsidR="000D0E83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provided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3D87A9F2" w14:textId="1088446F" w:rsidR="00BE1C62" w:rsidRPr="000D0E83" w:rsidRDefault="00BE1C62" w:rsidP="000D0E83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You </w:t>
      </w:r>
      <w:r w:rsidR="000D0E83"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can't,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and you have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to change directly the given html code (index.html file).</w:t>
      </w:r>
    </w:p>
    <w:p w14:paraId="188F73FF" w14:textId="77777777" w:rsidR="00BE1C62" w:rsidRPr="00355FAB" w:rsidRDefault="00BE1C62" w:rsidP="00BE1C62">
      <w:pPr>
        <w:pStyle w:val="Heading3"/>
      </w:pPr>
      <w:r w:rsidRPr="00355FAB">
        <w:t>Your Task</w:t>
      </w:r>
    </w:p>
    <w:p w14:paraId="304CAD1B" w14:textId="013631EC" w:rsidR="00BE1C62" w:rsidRDefault="00BE1C62" w:rsidP="00BE1C62">
      <w:r w:rsidRPr="00355FAB">
        <w:rPr>
          <w:b/>
        </w:rPr>
        <w:t>Write the</w:t>
      </w:r>
      <w:r w:rsidRPr="00355FAB">
        <w:t xml:space="preserve"> </w:t>
      </w:r>
      <w:r w:rsidRPr="00355FAB">
        <w:rPr>
          <w:b/>
        </w:rPr>
        <w:t>missing JavaScript code</w:t>
      </w:r>
      <w:r w:rsidRPr="00355FAB">
        <w:t xml:space="preserve"> to make the </w:t>
      </w:r>
      <w:r w:rsidR="0063661D">
        <w:rPr>
          <w:b/>
        </w:rPr>
        <w:t>Book Store</w:t>
      </w:r>
      <w:r w:rsidR="00BD665F">
        <w:rPr>
          <w:b/>
        </w:rPr>
        <w:t xml:space="preserve"> (BookUni)</w:t>
      </w:r>
      <w:r w:rsidRPr="00355FAB">
        <w:t xml:space="preserve"> work as expected</w:t>
      </w:r>
      <w:r>
        <w:t>:</w:t>
      </w:r>
    </w:p>
    <w:p w14:paraId="08DA36F4" w14:textId="11324603" w:rsidR="00BE1C62" w:rsidRPr="00BE1C62" w:rsidRDefault="00BE1C62" w:rsidP="00BE1C62">
      <w:pPr>
        <w:pStyle w:val="ListParagraph"/>
        <w:numPr>
          <w:ilvl w:val="0"/>
          <w:numId w:val="18"/>
        </w:numPr>
      </w:pPr>
      <w:r w:rsidRPr="00355FAB">
        <w:t xml:space="preserve">When </w:t>
      </w:r>
      <w:r w:rsidRPr="00BE1C62">
        <w:rPr>
          <w:b/>
        </w:rPr>
        <w:t>all fields (</w:t>
      </w:r>
      <w:r w:rsidR="0063661D">
        <w:rPr>
          <w:b/>
        </w:rPr>
        <w:t>title</w:t>
      </w:r>
      <w:r w:rsidRPr="00BE1C62">
        <w:rPr>
          <w:b/>
        </w:rPr>
        <w:t xml:space="preserve">, </w:t>
      </w:r>
      <w:r w:rsidR="0063661D">
        <w:rPr>
          <w:b/>
        </w:rPr>
        <w:t>year</w:t>
      </w:r>
      <w:r w:rsidRPr="00BE1C62">
        <w:rPr>
          <w:b/>
        </w:rPr>
        <w:t xml:space="preserve"> and </w:t>
      </w:r>
      <w:r w:rsidR="0063661D">
        <w:rPr>
          <w:b/>
        </w:rPr>
        <w:t>price</w:t>
      </w:r>
      <w:r w:rsidRPr="00BE1C62">
        <w:rPr>
          <w:b/>
        </w:rPr>
        <w:t>)</w:t>
      </w:r>
      <w:r w:rsidRPr="00355FAB">
        <w:t xml:space="preserve"> are </w:t>
      </w:r>
      <w:r w:rsidRPr="00BE1C62">
        <w:rPr>
          <w:b/>
        </w:rPr>
        <w:t>filled with correct inpu</w:t>
      </w:r>
      <w:r>
        <w:rPr>
          <w:b/>
        </w:rPr>
        <w:t>t</w:t>
      </w:r>
    </w:p>
    <w:p w14:paraId="4C62A041" w14:textId="730F9798" w:rsidR="00BE1C62" w:rsidRPr="003C6EE6" w:rsidRDefault="0063661D" w:rsidP="00BE1C62">
      <w:pPr>
        <w:pStyle w:val="ListParagraph"/>
        <w:numPr>
          <w:ilvl w:val="1"/>
          <w:numId w:val="18"/>
        </w:numPr>
      </w:pPr>
      <w:r>
        <w:rPr>
          <w:b/>
        </w:rPr>
        <w:t>Title</w:t>
      </w:r>
      <w:r w:rsidR="0068412A">
        <w:t xml:space="preserve"> is </w:t>
      </w:r>
      <w:r w:rsidR="00BE1C62" w:rsidRPr="003C6EE6">
        <w:rPr>
          <w:b/>
        </w:rPr>
        <w:t>non</w:t>
      </w:r>
      <w:r w:rsidR="00BE1C62" w:rsidRPr="003C6EE6">
        <w:t>-</w:t>
      </w:r>
      <w:r w:rsidR="00BE1C62" w:rsidRPr="003C6EE6">
        <w:rPr>
          <w:b/>
        </w:rPr>
        <w:t>empty</w:t>
      </w:r>
      <w:r w:rsidR="00BE1C62" w:rsidRPr="003C6EE6">
        <w:t xml:space="preserve"> </w:t>
      </w:r>
      <w:r w:rsidR="00BE1C62" w:rsidRPr="003C6EE6">
        <w:rPr>
          <w:b/>
        </w:rPr>
        <w:t>strings</w:t>
      </w:r>
    </w:p>
    <w:p w14:paraId="36CC082E" w14:textId="469E9ABE" w:rsidR="00BE1C62" w:rsidRPr="00BE1C62" w:rsidRDefault="0063661D" w:rsidP="00BE1C62">
      <w:pPr>
        <w:pStyle w:val="ListParagraph"/>
        <w:numPr>
          <w:ilvl w:val="1"/>
          <w:numId w:val="18"/>
        </w:numPr>
      </w:pPr>
      <w:r>
        <w:rPr>
          <w:b/>
        </w:rPr>
        <w:t>Year</w:t>
      </w:r>
      <w:r w:rsidR="00BE1C62" w:rsidRPr="003C6EE6">
        <w:t xml:space="preserve"> and </w:t>
      </w:r>
      <w:r w:rsidR="0068412A">
        <w:rPr>
          <w:b/>
        </w:rPr>
        <w:t>P</w:t>
      </w:r>
      <w:r>
        <w:rPr>
          <w:b/>
        </w:rPr>
        <w:t>rice</w:t>
      </w:r>
      <w:r w:rsidR="00BE1C62" w:rsidRPr="003C6EE6">
        <w:t xml:space="preserve"> need to be </w:t>
      </w:r>
      <w:r w:rsidRPr="0063661D">
        <w:rPr>
          <w:b/>
        </w:rPr>
        <w:t>positive</w:t>
      </w:r>
      <w:r>
        <w:t xml:space="preserve"> </w:t>
      </w:r>
      <w:r w:rsidR="00BE1C62" w:rsidRPr="003C6EE6">
        <w:rPr>
          <w:b/>
        </w:rPr>
        <w:t>numbers</w:t>
      </w:r>
    </w:p>
    <w:p w14:paraId="4CAC4363" w14:textId="68485F8C" w:rsidR="0068412A" w:rsidRPr="0068412A" w:rsidRDefault="00BE1C62" w:rsidP="0068412A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355FAB">
        <w:t xml:space="preserve">Upon pressing the </w:t>
      </w:r>
      <w:r w:rsidRPr="00BE1C62">
        <w:rPr>
          <w:rFonts w:ascii="Consolas" w:hAnsi="Consolas"/>
          <w:b/>
        </w:rPr>
        <w:t>[Add</w:t>
      </w:r>
      <w:r w:rsidR="0068412A">
        <w:rPr>
          <w:rFonts w:ascii="Consolas" w:hAnsi="Consolas"/>
          <w:b/>
        </w:rPr>
        <w:t xml:space="preserve"> new book</w:t>
      </w:r>
      <w:r w:rsidRPr="00BE1C62">
        <w:rPr>
          <w:rFonts w:ascii="Consolas" w:hAnsi="Consolas"/>
          <w:b/>
        </w:rPr>
        <w:t>]</w:t>
      </w:r>
      <w:r w:rsidRPr="00355FAB">
        <w:t xml:space="preserve"> </w:t>
      </w:r>
      <w:r w:rsidRPr="00BE1C62">
        <w:rPr>
          <w:b/>
        </w:rPr>
        <w:t>button</w:t>
      </w:r>
      <w:r w:rsidRPr="00355FAB">
        <w:t xml:space="preserve">, a new </w:t>
      </w:r>
      <w:r w:rsidR="0063661D">
        <w:t>book</w:t>
      </w:r>
      <w:r w:rsidRPr="00355FAB">
        <w:t xml:space="preserve"> should appear in the </w:t>
      </w:r>
      <w:r w:rsidR="0068412A">
        <w:t xml:space="preserve">bookshelf section. Create new </w:t>
      </w:r>
      <w:r w:rsidR="0068412A" w:rsidRPr="0068412A">
        <w:rPr>
          <w:b/>
          <w:bCs/>
        </w:rPr>
        <w:t>div</w:t>
      </w:r>
      <w:r w:rsidR="0068412A">
        <w:t xml:space="preserve"> </w:t>
      </w:r>
      <w:r w:rsidR="0068412A" w:rsidRPr="0068412A">
        <w:rPr>
          <w:b/>
          <w:bCs/>
        </w:rPr>
        <w:t>element</w:t>
      </w:r>
      <w:r w:rsidR="0068412A">
        <w:t xml:space="preserve"> with </w:t>
      </w:r>
      <w:r w:rsidR="0068412A" w:rsidRPr="0068412A">
        <w:rPr>
          <w:b/>
          <w:bCs/>
        </w:rPr>
        <w:t>class</w:t>
      </w:r>
      <w:r w:rsidR="0068412A">
        <w:t xml:space="preserve"> </w:t>
      </w:r>
      <w:r w:rsidR="0068412A" w:rsidRPr="0068412A">
        <w:rPr>
          <w:b/>
          <w:bCs/>
        </w:rPr>
        <w:t>book</w:t>
      </w:r>
      <w:r w:rsidR="0068412A">
        <w:rPr>
          <w:b/>
          <w:bCs/>
        </w:rPr>
        <w:t xml:space="preserve"> </w:t>
      </w:r>
      <w:r w:rsidR="0068412A">
        <w:t>(for every created book) which hold:</w:t>
      </w:r>
    </w:p>
    <w:p w14:paraId="1B326D48" w14:textId="77777777" w:rsidR="0068412A" w:rsidRDefault="0068412A" w:rsidP="0068412A">
      <w:pPr>
        <w:pStyle w:val="ListParagraph"/>
        <w:numPr>
          <w:ilvl w:val="1"/>
          <w:numId w:val="18"/>
        </w:numPr>
        <w:rPr>
          <w:rFonts w:ascii="Consolas" w:hAnsi="Consolas"/>
          <w:b/>
        </w:rPr>
      </w:pPr>
      <w:r w:rsidRPr="0068412A">
        <w:rPr>
          <w:b/>
          <w:bCs/>
        </w:rPr>
        <w:t>paragraph</w:t>
      </w:r>
      <w:r>
        <w:t xml:space="preserve"> with text content of the given book title and the given book year in format: </w:t>
      </w:r>
      <w:r w:rsidRPr="0068412A">
        <w:rPr>
          <w:rFonts w:ascii="Consolas" w:hAnsi="Consolas"/>
          <w:b/>
        </w:rPr>
        <w:t>"{bookTitle} [{bookYear}]"</w:t>
      </w:r>
    </w:p>
    <w:p w14:paraId="70059D83" w14:textId="790F8F11" w:rsidR="0068412A" w:rsidRPr="006B7E60" w:rsidRDefault="0068412A" w:rsidP="0068412A">
      <w:pPr>
        <w:pStyle w:val="ListParagraph"/>
        <w:numPr>
          <w:ilvl w:val="1"/>
          <w:numId w:val="18"/>
        </w:numPr>
        <w:rPr>
          <w:rFonts w:ascii="Consolas" w:hAnsi="Consolas"/>
          <w:b/>
        </w:rPr>
      </w:pPr>
      <w:r w:rsidRPr="0068412A">
        <w:rPr>
          <w:rFonts w:cstheme="minorHAnsi"/>
          <w:b/>
        </w:rPr>
        <w:t>button</w:t>
      </w:r>
      <w:r w:rsidRPr="0068412A">
        <w:rPr>
          <w:rFonts w:cstheme="minorHAnsi"/>
          <w:bCs/>
        </w:rPr>
        <w:t xml:space="preserve"> with</w:t>
      </w:r>
      <w:r w:rsidR="006B7E60">
        <w:rPr>
          <w:rFonts w:cstheme="minorHAnsi"/>
          <w:bCs/>
        </w:rPr>
        <w:t xml:space="preserve"> text content</w:t>
      </w:r>
      <w:r w:rsidRPr="0068412A">
        <w:rPr>
          <w:rFonts w:cstheme="minorHAnsi"/>
          <w:bCs/>
        </w:rPr>
        <w:t xml:space="preserve"> </w:t>
      </w:r>
      <w:r w:rsidR="006B7E60">
        <w:rPr>
          <w:rFonts w:cstheme="minorHAnsi"/>
          <w:bCs/>
        </w:rPr>
        <w:t>"</w:t>
      </w:r>
      <w:r w:rsidR="006B7E60" w:rsidRPr="006B7E60">
        <w:rPr>
          <w:rFonts w:ascii="Consolas" w:hAnsi="Consolas" w:cstheme="minorHAnsi"/>
          <w:b/>
        </w:rPr>
        <w:t>Buy it only for {bookPrice} BGN</w:t>
      </w:r>
      <w:r w:rsidR="006B7E60">
        <w:rPr>
          <w:rFonts w:cstheme="minorHAnsi"/>
          <w:bCs/>
        </w:rPr>
        <w:t xml:space="preserve">" </w:t>
      </w:r>
      <w:r w:rsidR="007C3FE0">
        <w:rPr>
          <w:rFonts w:cstheme="minorHAnsi"/>
          <w:bCs/>
        </w:rPr>
        <w:t xml:space="preserve">and </w:t>
      </w:r>
      <w:r w:rsidR="006B7E60" w:rsidRPr="006B7E60">
        <w:rPr>
          <w:rFonts w:cstheme="minorHAnsi"/>
          <w:b/>
        </w:rPr>
        <w:t>functionality</w:t>
      </w:r>
      <w:r w:rsidR="006B7E60">
        <w:rPr>
          <w:rFonts w:cstheme="minorHAnsi"/>
          <w:bCs/>
        </w:rPr>
        <w:t xml:space="preserve"> when is being clicked the </w:t>
      </w:r>
      <w:r w:rsidR="006B7E60" w:rsidRPr="006B7E60">
        <w:rPr>
          <w:rFonts w:cstheme="minorHAnsi"/>
          <w:b/>
        </w:rPr>
        <w:t>current book</w:t>
      </w:r>
      <w:r w:rsidR="006B7E60">
        <w:rPr>
          <w:rFonts w:cstheme="minorHAnsi"/>
          <w:b/>
          <w:lang w:val="bg-BG"/>
        </w:rPr>
        <w:t xml:space="preserve"> </w:t>
      </w:r>
      <w:r w:rsidR="006B7E60">
        <w:rPr>
          <w:rFonts w:cstheme="minorHAnsi"/>
          <w:b/>
        </w:rPr>
        <w:t>should be</w:t>
      </w:r>
      <w:r w:rsidR="006B7E60" w:rsidRPr="006B7E60">
        <w:rPr>
          <w:rFonts w:cstheme="minorHAnsi"/>
          <w:b/>
        </w:rPr>
        <w:t xml:space="preserve"> removed</w:t>
      </w:r>
      <w:r w:rsidR="006B7E60">
        <w:rPr>
          <w:rFonts w:cstheme="minorHAnsi"/>
          <w:bCs/>
        </w:rPr>
        <w:t xml:space="preserve"> from the current section and the </w:t>
      </w:r>
      <w:r w:rsidR="006B7E60" w:rsidRPr="006B7E60">
        <w:rPr>
          <w:rFonts w:cstheme="minorHAnsi"/>
          <w:b/>
        </w:rPr>
        <w:t>total store profit</w:t>
      </w:r>
      <w:r w:rsidR="006B7E60">
        <w:rPr>
          <w:rFonts w:cstheme="minorHAnsi"/>
          <w:bCs/>
        </w:rPr>
        <w:t xml:space="preserve"> is </w:t>
      </w:r>
      <w:r w:rsidR="006B7E60" w:rsidRPr="006B7E60">
        <w:rPr>
          <w:rFonts w:cstheme="minorHAnsi"/>
          <w:b/>
        </w:rPr>
        <w:t>increased</w:t>
      </w:r>
      <w:r w:rsidR="006B7E60">
        <w:rPr>
          <w:rFonts w:cstheme="minorHAnsi"/>
          <w:bCs/>
        </w:rPr>
        <w:t xml:space="preserve"> with the given </w:t>
      </w:r>
      <w:r w:rsidR="006B7E60" w:rsidRPr="006B7E60">
        <w:rPr>
          <w:rFonts w:cstheme="minorHAnsi"/>
          <w:b/>
        </w:rPr>
        <w:t>book price</w:t>
      </w:r>
      <w:r w:rsidR="006B7E60">
        <w:rPr>
          <w:rFonts w:cstheme="minorHAnsi"/>
          <w:bCs/>
        </w:rPr>
        <w:t>.</w:t>
      </w:r>
    </w:p>
    <w:p w14:paraId="4266034F" w14:textId="7CBD5230" w:rsidR="006B7E60" w:rsidRPr="007C3FE0" w:rsidRDefault="006B7E60" w:rsidP="0068412A">
      <w:pPr>
        <w:pStyle w:val="ListParagraph"/>
        <w:numPr>
          <w:ilvl w:val="1"/>
          <w:numId w:val="18"/>
        </w:numPr>
        <w:rPr>
          <w:rFonts w:ascii="Consolas" w:hAnsi="Consolas"/>
          <w:b/>
        </w:rPr>
      </w:pPr>
      <w:r>
        <w:rPr>
          <w:rFonts w:cstheme="minorHAnsi"/>
          <w:bCs/>
        </w:rPr>
        <w:t>(</w:t>
      </w:r>
      <w:r w:rsidRPr="006B7E60">
        <w:rPr>
          <w:rFonts w:cstheme="minorHAnsi"/>
          <w:b/>
          <w:u w:val="single"/>
        </w:rPr>
        <w:t>only applies to new books</w:t>
      </w:r>
      <w:r>
        <w:rPr>
          <w:rFonts w:cstheme="minorHAnsi"/>
          <w:bCs/>
        </w:rPr>
        <w:t xml:space="preserve">) </w:t>
      </w:r>
      <w:r>
        <w:rPr>
          <w:rFonts w:cstheme="minorHAnsi"/>
          <w:b/>
        </w:rPr>
        <w:t>button</w:t>
      </w:r>
      <w:r>
        <w:rPr>
          <w:rFonts w:cstheme="minorHAnsi"/>
          <w:bCs/>
        </w:rPr>
        <w:t xml:space="preserve"> with text content "</w:t>
      </w:r>
      <w:r w:rsidRPr="006B7E60">
        <w:rPr>
          <w:rFonts w:cstheme="minorHAnsi"/>
          <w:b/>
        </w:rPr>
        <w:t>Move to old section</w:t>
      </w:r>
      <w:r>
        <w:rPr>
          <w:rFonts w:cstheme="minorHAnsi"/>
          <w:bCs/>
        </w:rPr>
        <w:t xml:space="preserve">" which have the </w:t>
      </w:r>
      <w:r w:rsidRPr="006B7E60">
        <w:rPr>
          <w:rFonts w:cstheme="minorHAnsi"/>
          <w:b/>
        </w:rPr>
        <w:t>functionality</w:t>
      </w:r>
      <w:r>
        <w:rPr>
          <w:rFonts w:cstheme="minorHAnsi"/>
          <w:bCs/>
        </w:rPr>
        <w:t xml:space="preserve"> </w:t>
      </w:r>
      <w:r w:rsidR="007C3FE0">
        <w:rPr>
          <w:rFonts w:cstheme="minorHAnsi"/>
          <w:bCs/>
        </w:rPr>
        <w:t xml:space="preserve">when is being clicked the current book should be </w:t>
      </w:r>
      <w:r w:rsidR="007C3FE0" w:rsidRPr="007C3FE0">
        <w:rPr>
          <w:rFonts w:cstheme="minorHAnsi"/>
          <w:b/>
        </w:rPr>
        <w:t>moved</w:t>
      </w:r>
      <w:r w:rsidR="007C3FE0">
        <w:rPr>
          <w:rFonts w:cstheme="minorHAnsi"/>
          <w:bCs/>
        </w:rPr>
        <w:t xml:space="preserve"> from the new books section to the </w:t>
      </w:r>
      <w:r w:rsidR="007C3FE0" w:rsidRPr="007C3FE0">
        <w:rPr>
          <w:rFonts w:cstheme="minorHAnsi"/>
          <w:b/>
        </w:rPr>
        <w:t>old books section</w:t>
      </w:r>
      <w:r w:rsidR="007C3FE0">
        <w:rPr>
          <w:rFonts w:cstheme="minorHAnsi"/>
          <w:bCs/>
        </w:rPr>
        <w:t>.</w:t>
      </w:r>
      <w:r>
        <w:rPr>
          <w:rFonts w:cstheme="minorHAnsi"/>
          <w:bCs/>
        </w:rPr>
        <w:t xml:space="preserve"> </w:t>
      </w:r>
    </w:p>
    <w:p w14:paraId="0606EFCE" w14:textId="00FA9EFE" w:rsidR="007C3FE0" w:rsidRDefault="007C3FE0" w:rsidP="007C3FE0">
      <w:pPr>
        <w:pStyle w:val="Heading3"/>
      </w:pPr>
      <w:r>
        <w:t>Constraints</w:t>
      </w:r>
    </w:p>
    <w:p w14:paraId="2266F325" w14:textId="5E8CC83B" w:rsidR="007C3FE0" w:rsidRPr="007C3FE0" w:rsidRDefault="007C3FE0" w:rsidP="007C3FE0">
      <w:r>
        <w:t xml:space="preserve">Every price should be </w:t>
      </w:r>
      <w:r w:rsidRPr="007C3FE0">
        <w:rPr>
          <w:b/>
          <w:bCs/>
        </w:rPr>
        <w:t>rounded</w:t>
      </w:r>
      <w:r>
        <w:t xml:space="preserve"> to the </w:t>
      </w:r>
      <w:r w:rsidRPr="007C3FE0">
        <w:rPr>
          <w:b/>
          <w:bCs/>
        </w:rPr>
        <w:t>second</w:t>
      </w:r>
      <w:r>
        <w:t xml:space="preserve"> </w:t>
      </w:r>
      <w:r w:rsidRPr="007C3FE0">
        <w:rPr>
          <w:b/>
          <w:bCs/>
        </w:rPr>
        <w:t>decimal</w:t>
      </w:r>
      <w:r>
        <w:t xml:space="preserve"> </w:t>
      </w:r>
      <w:r>
        <w:rPr>
          <w:b/>
          <w:bCs/>
        </w:rPr>
        <w:t xml:space="preserve">part </w:t>
      </w:r>
      <w:r w:rsidRPr="00CF022C">
        <w:rPr>
          <w:b/>
          <w:bCs/>
        </w:rPr>
        <w:t>(</w:t>
      </w:r>
      <w:r>
        <w:t xml:space="preserve">a.k.a </w:t>
      </w:r>
      <w:r w:rsidRPr="007C3FE0">
        <w:rPr>
          <w:rFonts w:ascii="Consolas" w:hAnsi="Consolas"/>
          <w:b/>
          <w:bCs/>
        </w:rPr>
        <w:t>toFixed(2)</w:t>
      </w:r>
      <w:r>
        <w:t>)</w:t>
      </w:r>
    </w:p>
    <w:p w14:paraId="3015BDA9" w14:textId="59D79296" w:rsidR="007C3FE0" w:rsidRDefault="007C3FE0" w:rsidP="007C3FE0">
      <w:r>
        <w:t xml:space="preserve">Every </w:t>
      </w:r>
      <w:r w:rsidRPr="007C3FE0">
        <w:rPr>
          <w:b/>
          <w:bCs/>
        </w:rPr>
        <w:t>old book price</w:t>
      </w:r>
      <w:r>
        <w:t xml:space="preserve"> has </w:t>
      </w:r>
      <w:r w:rsidRPr="007C3FE0">
        <w:rPr>
          <w:b/>
          <w:bCs/>
        </w:rPr>
        <w:t>15% discount</w:t>
      </w:r>
      <w:r>
        <w:t xml:space="preserve"> from the </w:t>
      </w:r>
      <w:r>
        <w:rPr>
          <w:b/>
          <w:bCs/>
        </w:rPr>
        <w:t>initial value</w:t>
      </w:r>
      <w:r>
        <w:t xml:space="preserve"> (When being </w:t>
      </w:r>
      <w:r w:rsidRPr="00BC23D2">
        <w:rPr>
          <w:b/>
          <w:bCs/>
        </w:rPr>
        <w:t>created</w:t>
      </w:r>
      <w:r>
        <w:t xml:space="preserve"> into the </w:t>
      </w:r>
      <w:r w:rsidRPr="00BC23D2">
        <w:rPr>
          <w:b/>
          <w:bCs/>
        </w:rPr>
        <w:t>old</w:t>
      </w:r>
      <w:r>
        <w:t xml:space="preserve"> </w:t>
      </w:r>
      <w:r w:rsidRPr="00BC23D2">
        <w:rPr>
          <w:b/>
          <w:bCs/>
        </w:rPr>
        <w:t>books</w:t>
      </w:r>
      <w:r>
        <w:t xml:space="preserve"> </w:t>
      </w:r>
      <w:r w:rsidRPr="00BC23D2">
        <w:rPr>
          <w:b/>
          <w:bCs/>
        </w:rPr>
        <w:t>sections</w:t>
      </w:r>
      <w:r>
        <w:t xml:space="preserve"> or being </w:t>
      </w:r>
      <w:r w:rsidRPr="00BC23D2">
        <w:rPr>
          <w:b/>
          <w:bCs/>
        </w:rPr>
        <w:t>moved</w:t>
      </w:r>
      <w:r>
        <w:t xml:space="preserve"> from the new books section to </w:t>
      </w:r>
      <w:r w:rsidRPr="00BC23D2">
        <w:rPr>
          <w:b/>
          <w:bCs/>
        </w:rPr>
        <w:t>the old books section</w:t>
      </w:r>
      <w:r>
        <w:t>)</w:t>
      </w:r>
    </w:p>
    <w:p w14:paraId="3E1F7ACE" w14:textId="7FF3E849" w:rsidR="00E16854" w:rsidRPr="007C3FE0" w:rsidRDefault="00E16854" w:rsidP="007C3FE0">
      <w:r>
        <w:t xml:space="preserve">Each </w:t>
      </w:r>
      <w:r w:rsidRPr="00E16854">
        <w:rPr>
          <w:b/>
          <w:bCs/>
        </w:rPr>
        <w:t>book's year</w:t>
      </w:r>
      <w:r>
        <w:t xml:space="preserve"> </w:t>
      </w:r>
      <w:r w:rsidRPr="00E16854">
        <w:rPr>
          <w:b/>
          <w:bCs/>
        </w:rPr>
        <w:t>equal</w:t>
      </w:r>
      <w:r>
        <w:t xml:space="preserve"> or </w:t>
      </w:r>
      <w:r w:rsidRPr="00E16854">
        <w:rPr>
          <w:b/>
          <w:bCs/>
        </w:rPr>
        <w:t>higher</w:t>
      </w:r>
      <w:r>
        <w:t xml:space="preserve"> than </w:t>
      </w:r>
      <w:r w:rsidRPr="00E16854">
        <w:rPr>
          <w:b/>
          <w:bCs/>
        </w:rPr>
        <w:t>2000</w:t>
      </w:r>
      <w:r>
        <w:t xml:space="preserve"> is consider for a </w:t>
      </w:r>
      <w:r w:rsidRPr="00E16854">
        <w:rPr>
          <w:b/>
          <w:bCs/>
        </w:rPr>
        <w:t>new book.</w:t>
      </w:r>
    </w:p>
    <w:p w14:paraId="147228BF" w14:textId="77777777" w:rsidR="00BE1C62" w:rsidRPr="00355FAB" w:rsidRDefault="00BE1C62" w:rsidP="00BE1C62">
      <w:pPr>
        <w:pStyle w:val="Heading3"/>
      </w:pPr>
      <w:r w:rsidRPr="00355FAB">
        <w:t>Submission</w:t>
      </w:r>
    </w:p>
    <w:p w14:paraId="7A91E62C" w14:textId="70A692C3" w:rsidR="00BE1C62" w:rsidRPr="00355FAB" w:rsidRDefault="00BE1C62" w:rsidP="00BE1C62">
      <w:r w:rsidRPr="00355FAB">
        <w:t>Submit only your</w:t>
      </w:r>
      <w:r w:rsidR="000D0E83">
        <w:t>s</w:t>
      </w:r>
      <w:r w:rsidRPr="00355FAB">
        <w:t xml:space="preserve"> </w:t>
      </w:r>
      <w:r w:rsidR="001B2E4D">
        <w:rPr>
          <w:rStyle w:val="Strong"/>
          <w:rFonts w:ascii="Consolas" w:hAnsi="Consolas"/>
        </w:rPr>
        <w:t>solve</w:t>
      </w:r>
      <w:r w:rsidRPr="00271D29">
        <w:rPr>
          <w:rStyle w:val="Strong"/>
          <w:rFonts w:ascii="Consolas" w:hAnsi="Consolas"/>
        </w:rPr>
        <w:t>()</w:t>
      </w:r>
      <w:r w:rsidRPr="00355FAB">
        <w:t xml:space="preserve"> function.</w:t>
      </w:r>
    </w:p>
    <w:p w14:paraId="4A382E6E" w14:textId="77777777" w:rsidR="00BE1C62" w:rsidRPr="00F47E7C" w:rsidRDefault="00BE1C62" w:rsidP="00BE1C62">
      <w:pPr>
        <w:pStyle w:val="Heading3"/>
      </w:pPr>
      <w:r w:rsidRPr="00355FAB">
        <w:lastRenderedPageBreak/>
        <w:t>Examples</w:t>
      </w:r>
    </w:p>
    <w:p w14:paraId="60305867" w14:textId="348ED69E" w:rsidR="00BE1C62" w:rsidRPr="00355FAB" w:rsidRDefault="000D0E83" w:rsidP="000D0E83">
      <w:pPr>
        <w:pStyle w:val="Heading4"/>
      </w:pPr>
      <w:r>
        <w:t>Create a new book</w:t>
      </w:r>
    </w:p>
    <w:p w14:paraId="39BC5ABC" w14:textId="1F400667" w:rsidR="00BE1C62" w:rsidRPr="00355FAB" w:rsidRDefault="00553A69" w:rsidP="00BE1C62">
      <w:r>
        <w:rPr>
          <w:noProof/>
          <w:lang w:val="bg-BG" w:eastAsia="bg-BG"/>
        </w:rPr>
        <w:drawing>
          <wp:inline distT="0" distB="0" distL="0" distR="0" wp14:anchorId="7AE3BF93" wp14:editId="7AC8174B">
            <wp:extent cx="5101590" cy="2808153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021" cy="2813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1A6AE" w14:textId="66A6F393" w:rsidR="00BE1C62" w:rsidRDefault="00BE1C62" w:rsidP="00BE1C62">
      <w:pPr>
        <w:rPr>
          <w:lang w:eastAsia="bg-BG"/>
        </w:rPr>
      </w:pPr>
      <w:r w:rsidRPr="00271D29">
        <w:rPr>
          <w:b/>
          <w:bCs/>
        </w:rPr>
        <w:t>After</w:t>
      </w:r>
      <w:r>
        <w:rPr>
          <w:bCs/>
        </w:rPr>
        <w:t xml:space="preserve"> </w:t>
      </w:r>
      <w:r w:rsidRPr="00271D29">
        <w:rPr>
          <w:bCs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lang w:eastAsia="bg-BG"/>
        </w:rPr>
        <w:t xml:space="preserve"> </w:t>
      </w:r>
    </w:p>
    <w:p w14:paraId="2E6DABC5" w14:textId="7533998F" w:rsidR="005754B6" w:rsidRPr="00355FAB" w:rsidRDefault="00553A69" w:rsidP="00BE1C62">
      <w:r>
        <w:rPr>
          <w:noProof/>
          <w:lang w:val="bg-BG" w:eastAsia="bg-BG"/>
        </w:rPr>
        <w:drawing>
          <wp:inline distT="0" distB="0" distL="0" distR="0" wp14:anchorId="498966E3" wp14:editId="58086C56">
            <wp:extent cx="5086350" cy="333225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259" cy="3339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42686" w14:textId="48FDC554" w:rsidR="00BE1C62" w:rsidRDefault="00553A69" w:rsidP="00BE1C62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E2994AE" wp14:editId="7C2B677A">
            <wp:extent cx="5162257" cy="2322830"/>
            <wp:effectExtent l="19050" t="19050" r="1968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474" cy="2327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28FAE" w14:textId="7E41C7D0" w:rsidR="001B2E4D" w:rsidRPr="00271D29" w:rsidRDefault="000D0E83" w:rsidP="000D0E83">
      <w:pPr>
        <w:pStyle w:val="Heading4"/>
      </w:pPr>
      <w:r>
        <w:t>Create an old book</w:t>
      </w:r>
    </w:p>
    <w:p w14:paraId="4C9696D4" w14:textId="3E5AF251" w:rsidR="00BE1C62" w:rsidRDefault="000D0E83" w:rsidP="00BE1C6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2F02981D" wp14:editId="09879A5F">
            <wp:extent cx="5787390" cy="3179708"/>
            <wp:effectExtent l="19050" t="19050" r="2286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444" cy="3181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EECCF" w14:textId="08049B0D" w:rsidR="000D0E83" w:rsidRDefault="000D0E83" w:rsidP="00BE1C62">
      <w:pPr>
        <w:rPr>
          <w:b/>
          <w:bCs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9D2BDC4" wp14:editId="0B8F0021">
            <wp:extent cx="5665145" cy="3641090"/>
            <wp:effectExtent l="19050" t="19050" r="1206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380" cy="3645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87E86" w14:textId="6F1F3BA8" w:rsidR="000D0E83" w:rsidRDefault="000D0E83" w:rsidP="00BE1C6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0ADAA51" wp14:editId="3A6BDB19">
            <wp:extent cx="5694188" cy="2297430"/>
            <wp:effectExtent l="19050" t="19050" r="2095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926" cy="230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08BE7" w14:textId="73293E46" w:rsidR="007C3FE0" w:rsidRDefault="007C3FE0" w:rsidP="00A033D7">
      <w:pPr>
        <w:pStyle w:val="Heading4"/>
      </w:pPr>
      <w:r>
        <w:lastRenderedPageBreak/>
        <w:t>Buy a book</w:t>
      </w:r>
    </w:p>
    <w:p w14:paraId="10470608" w14:textId="29258D7F" w:rsidR="00A033D7" w:rsidRDefault="00A033D7" w:rsidP="00A033D7">
      <w:r>
        <w:rPr>
          <w:noProof/>
          <w:lang w:val="bg-BG" w:eastAsia="bg-BG"/>
        </w:rPr>
        <w:drawing>
          <wp:inline distT="0" distB="0" distL="0" distR="0" wp14:anchorId="72AD7AF3" wp14:editId="2A3D41C0">
            <wp:extent cx="5939448" cy="3933825"/>
            <wp:effectExtent l="19050" t="19050" r="2349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826" cy="393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2076C" w14:textId="644078D0" w:rsidR="009E4E7C" w:rsidRPr="00A033D7" w:rsidRDefault="009E4E7C" w:rsidP="00A033D7">
      <w:r>
        <w:rPr>
          <w:noProof/>
          <w:lang w:val="bg-BG" w:eastAsia="bg-BG"/>
        </w:rPr>
        <w:drawing>
          <wp:inline distT="0" distB="0" distL="0" distR="0" wp14:anchorId="1867AA84" wp14:editId="2B6EF854">
            <wp:extent cx="5920683" cy="3475355"/>
            <wp:effectExtent l="19050" t="19050" r="2349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068" cy="3477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1959B" w14:textId="115FCE66" w:rsidR="000D0E83" w:rsidRDefault="000D0E83" w:rsidP="000D0E83">
      <w:pPr>
        <w:pStyle w:val="Heading4"/>
      </w:pPr>
      <w:r>
        <w:lastRenderedPageBreak/>
        <w:t>Move new book to the old section</w:t>
      </w:r>
    </w:p>
    <w:p w14:paraId="3F82B8A3" w14:textId="488ED6A7" w:rsidR="000D0E83" w:rsidRDefault="000D0E83" w:rsidP="00BE1C6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7A43E09" wp14:editId="7219FD15">
            <wp:extent cx="5642610" cy="3299389"/>
            <wp:effectExtent l="19050" t="19050" r="1524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1455" cy="3304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D97B1" w14:textId="7DEA69DE" w:rsidR="000D0E83" w:rsidRDefault="000D0E83" w:rsidP="00BE1C6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5237128D" wp14:editId="3FE53F4D">
            <wp:extent cx="5618049" cy="3951605"/>
            <wp:effectExtent l="19050" t="19050" r="2095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1075" cy="3953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C5D44" w14:textId="3D99633B" w:rsidR="000D0E83" w:rsidRDefault="000D0E83" w:rsidP="00BE1C62">
      <w:pPr>
        <w:rPr>
          <w:b/>
          <w:bCs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0809F6E" wp14:editId="19A0898F">
            <wp:extent cx="5577782" cy="3594100"/>
            <wp:effectExtent l="19050" t="19050" r="2349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860" cy="359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0EFC9" w14:textId="2A457C5B" w:rsidR="001B2E4D" w:rsidRPr="00355FAB" w:rsidRDefault="001B2E4D" w:rsidP="00BE1C62">
      <w:pPr>
        <w:rPr>
          <w:b/>
          <w:bCs/>
        </w:rPr>
      </w:pPr>
    </w:p>
    <w:p w14:paraId="0C7A3060" w14:textId="21801755" w:rsidR="009801CC" w:rsidRPr="000D0E83" w:rsidRDefault="00BE1C62" w:rsidP="005D770E">
      <w:pPr>
        <w:jc w:val="center"/>
        <w:rPr>
          <w:rFonts w:ascii="Consolas" w:hAnsi="Consolas"/>
          <w:i/>
          <w:iCs/>
          <w:sz w:val="160"/>
          <w:szCs w:val="160"/>
        </w:rPr>
      </w:pPr>
      <w:r w:rsidRPr="000D0E83">
        <w:rPr>
          <w:rFonts w:ascii="Consolas" w:hAnsi="Consolas"/>
          <w:i/>
          <w:iCs/>
          <w:sz w:val="160"/>
          <w:szCs w:val="160"/>
        </w:rPr>
        <w:t>GOOD LUCK… c</w:t>
      </w:r>
      <w:r w:rsidR="00CF022C">
        <w:rPr>
          <w:rFonts w:ascii="Consolas" w:hAnsi="Consolas"/>
          <w:i/>
          <w:iCs/>
          <w:sz w:val="160"/>
          <w:szCs w:val="160"/>
        </w:rPr>
        <w:t xml:space="preserve">(: </w:t>
      </w:r>
    </w:p>
    <w:sectPr w:rsidR="009801CC" w:rsidRPr="000D0E83" w:rsidSect="004460F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080" w:bottom="13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3C645" w14:textId="77777777" w:rsidR="003B3B55" w:rsidRDefault="003B3B55" w:rsidP="004A2906">
      <w:pPr>
        <w:spacing w:before="0" w:after="0" w:line="240" w:lineRule="auto"/>
      </w:pPr>
      <w:r>
        <w:separator/>
      </w:r>
    </w:p>
  </w:endnote>
  <w:endnote w:type="continuationSeparator" w:id="0">
    <w:p w14:paraId="076A6532" w14:textId="77777777" w:rsidR="003B3B55" w:rsidRDefault="003B3B55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4B8A0" w14:textId="77777777" w:rsidR="0051341D" w:rsidRDefault="00513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BD509" w14:textId="77777777" w:rsidR="004A2906" w:rsidRPr="0051341D" w:rsidRDefault="004A2906" w:rsidP="0051341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B8904" w14:textId="77777777" w:rsidR="0051341D" w:rsidRDefault="00513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45E3A" w14:textId="77777777" w:rsidR="003B3B55" w:rsidRDefault="003B3B55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FC5249D" w14:textId="77777777" w:rsidR="003B3B55" w:rsidRDefault="003B3B55" w:rsidP="004A29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CC120" w14:textId="77777777" w:rsidR="0051341D" w:rsidRDefault="00513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A590" w14:textId="77777777" w:rsidR="0051341D" w:rsidRDefault="005134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4F88A" w14:textId="77777777" w:rsidR="0051341D" w:rsidRDefault="00513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77290"/>
    <w:multiLevelType w:val="hybridMultilevel"/>
    <w:tmpl w:val="C186D6E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D1179"/>
    <w:multiLevelType w:val="hybridMultilevel"/>
    <w:tmpl w:val="21DE9EE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B2A05"/>
    <w:multiLevelType w:val="hybridMultilevel"/>
    <w:tmpl w:val="76A864DC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5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17"/>
  </w:num>
  <w:num w:numId="11">
    <w:abstractNumId w:val="19"/>
  </w:num>
  <w:num w:numId="12">
    <w:abstractNumId w:val="12"/>
  </w:num>
  <w:num w:numId="13">
    <w:abstractNumId w:val="9"/>
  </w:num>
  <w:num w:numId="14">
    <w:abstractNumId w:val="13"/>
  </w:num>
  <w:num w:numId="15">
    <w:abstractNumId w:val="20"/>
  </w:num>
  <w:num w:numId="16">
    <w:abstractNumId w:val="16"/>
  </w:num>
  <w:num w:numId="17">
    <w:abstractNumId w:val="3"/>
  </w:num>
  <w:num w:numId="18">
    <w:abstractNumId w:val="5"/>
  </w:num>
  <w:num w:numId="19">
    <w:abstractNumId w:val="18"/>
  </w:num>
  <w:num w:numId="20">
    <w:abstractNumId w:val="7"/>
  </w:num>
  <w:num w:numId="21">
    <w:abstractNumId w:val="2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D0E83"/>
    <w:rsid w:val="001B2E4D"/>
    <w:rsid w:val="00263AB8"/>
    <w:rsid w:val="002B5AD9"/>
    <w:rsid w:val="002C1243"/>
    <w:rsid w:val="003B3B55"/>
    <w:rsid w:val="004460F9"/>
    <w:rsid w:val="004A2906"/>
    <w:rsid w:val="004B62B2"/>
    <w:rsid w:val="0051341D"/>
    <w:rsid w:val="00553A69"/>
    <w:rsid w:val="005754B6"/>
    <w:rsid w:val="005D770E"/>
    <w:rsid w:val="0063661D"/>
    <w:rsid w:val="006732EC"/>
    <w:rsid w:val="0068412A"/>
    <w:rsid w:val="006A3611"/>
    <w:rsid w:val="006B7E60"/>
    <w:rsid w:val="007C3FE0"/>
    <w:rsid w:val="00835DD1"/>
    <w:rsid w:val="00904180"/>
    <w:rsid w:val="00972DAA"/>
    <w:rsid w:val="009801CC"/>
    <w:rsid w:val="009E4E7C"/>
    <w:rsid w:val="00A033D7"/>
    <w:rsid w:val="00AA0E76"/>
    <w:rsid w:val="00BA192D"/>
    <w:rsid w:val="00BC23D2"/>
    <w:rsid w:val="00BD3761"/>
    <w:rsid w:val="00BD665F"/>
    <w:rsid w:val="00BE1C62"/>
    <w:rsid w:val="00CF022C"/>
    <w:rsid w:val="00E16854"/>
    <w:rsid w:val="00E17B9F"/>
    <w:rsid w:val="00F2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77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softuni.bg/courses/js-essentia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149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11</cp:revision>
  <dcterms:created xsi:type="dcterms:W3CDTF">2019-07-28T07:06:00Z</dcterms:created>
  <dcterms:modified xsi:type="dcterms:W3CDTF">2019-08-08T06:58:00Z</dcterms:modified>
</cp:coreProperties>
</file>